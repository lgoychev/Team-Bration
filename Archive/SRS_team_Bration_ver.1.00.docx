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98D2D" w14:textId="77777777" w:rsidR="008A086E" w:rsidRDefault="008A086E" w:rsidP="00904940">
      <w:pPr>
        <w:pStyle w:val="Title"/>
      </w:pPr>
      <w:r>
        <w:t>Software Requirement Specification</w:t>
      </w:r>
    </w:p>
    <w:p w14:paraId="5EF9E172" w14:textId="77777777" w:rsidR="00F53EB8" w:rsidRDefault="00F53EB8" w:rsidP="00904940">
      <w:pPr>
        <w:pStyle w:val="Title"/>
      </w:pPr>
    </w:p>
    <w:p w14:paraId="334AB40C" w14:textId="77777777" w:rsidR="00623DA0" w:rsidRDefault="008A086E" w:rsidP="00904940">
      <w:pPr>
        <w:pStyle w:val="Title"/>
      </w:pPr>
      <w:r w:rsidRPr="008A086E">
        <w:t xml:space="preserve">for </w:t>
      </w:r>
    </w:p>
    <w:p w14:paraId="53E9FDD6" w14:textId="77777777" w:rsidR="008A086E" w:rsidRPr="008A086E" w:rsidRDefault="008A086E" w:rsidP="00904940"/>
    <w:p w14:paraId="72BFCA35" w14:textId="77777777" w:rsidR="000A2D73" w:rsidRDefault="000A2D73" w:rsidP="000A2D73">
      <w:pPr>
        <w:pStyle w:val="Title"/>
        <w:rPr>
          <w:b/>
        </w:rPr>
      </w:pPr>
    </w:p>
    <w:p w14:paraId="52BBCD8A" w14:textId="089847CD" w:rsidR="008A086E" w:rsidRPr="000A2D73" w:rsidRDefault="00E85B10" w:rsidP="000A2D73">
      <w:pPr>
        <w:pStyle w:val="Title"/>
        <w:rPr>
          <w:b/>
        </w:rPr>
      </w:pPr>
      <w:r w:rsidRPr="000A2D73">
        <w:rPr>
          <w:b/>
        </w:rPr>
        <w:t>JCNEx</w:t>
      </w:r>
    </w:p>
    <w:p w14:paraId="09C8F5F6" w14:textId="0704ECDB" w:rsidR="00743C19" w:rsidRPr="000A2D73" w:rsidRDefault="000A2D73" w:rsidP="000A2D73">
      <w:pPr>
        <w:pStyle w:val="Title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Java </w:t>
      </w:r>
      <w:r w:rsidR="00743C19" w:rsidRPr="000A2D73">
        <w:rPr>
          <w:b/>
          <w:sz w:val="40"/>
          <w:szCs w:val="40"/>
        </w:rPr>
        <w:t xml:space="preserve">Contract </w:t>
      </w:r>
      <w:r>
        <w:rPr>
          <w:b/>
          <w:sz w:val="40"/>
          <w:szCs w:val="40"/>
        </w:rPr>
        <w:t>N</w:t>
      </w:r>
      <w:r w:rsidR="00743C19" w:rsidRPr="000A2D73">
        <w:rPr>
          <w:b/>
          <w:sz w:val="40"/>
          <w:szCs w:val="40"/>
        </w:rPr>
        <w:t xml:space="preserve">umber </w:t>
      </w:r>
      <w:r>
        <w:rPr>
          <w:b/>
          <w:sz w:val="40"/>
          <w:szCs w:val="40"/>
        </w:rPr>
        <w:t>E</w:t>
      </w:r>
      <w:r w:rsidR="00743C19" w:rsidRPr="000A2D73">
        <w:rPr>
          <w:b/>
          <w:sz w:val="40"/>
          <w:szCs w:val="40"/>
        </w:rPr>
        <w:t>xtractor</w:t>
      </w:r>
    </w:p>
    <w:p w14:paraId="42BD39AE" w14:textId="77777777" w:rsidR="000A2D73" w:rsidRDefault="000A2D73" w:rsidP="00904940">
      <w:pPr>
        <w:pStyle w:val="Title"/>
        <w:rPr>
          <w:sz w:val="32"/>
          <w:szCs w:val="32"/>
        </w:rPr>
      </w:pPr>
    </w:p>
    <w:p w14:paraId="7D909523" w14:textId="77777777" w:rsidR="008A086E" w:rsidRPr="000A2D73" w:rsidRDefault="008A086E" w:rsidP="00904940">
      <w:pPr>
        <w:pStyle w:val="Title"/>
        <w:rPr>
          <w:sz w:val="32"/>
          <w:szCs w:val="32"/>
        </w:rPr>
      </w:pPr>
      <w:r w:rsidRPr="000A2D73">
        <w:rPr>
          <w:sz w:val="32"/>
          <w:szCs w:val="32"/>
        </w:rPr>
        <w:t>Version 1.0</w:t>
      </w:r>
    </w:p>
    <w:p w14:paraId="2EB65774" w14:textId="77777777" w:rsidR="008A086E" w:rsidRDefault="008A086E" w:rsidP="00904940"/>
    <w:p w14:paraId="2445BACF" w14:textId="77777777" w:rsidR="008A086E" w:rsidRDefault="008A086E" w:rsidP="00904940"/>
    <w:p w14:paraId="221C5D7C" w14:textId="77777777" w:rsidR="00F53EB8" w:rsidRDefault="00F53EB8" w:rsidP="00904940">
      <w:pPr>
        <w:pStyle w:val="Title"/>
      </w:pPr>
    </w:p>
    <w:p w14:paraId="353B200F" w14:textId="77777777" w:rsidR="00F53EB8" w:rsidRDefault="00F53EB8" w:rsidP="00904940">
      <w:pPr>
        <w:pStyle w:val="Title"/>
      </w:pPr>
    </w:p>
    <w:p w14:paraId="5507463C" w14:textId="77777777" w:rsidR="000A2D73" w:rsidRDefault="000A2D73" w:rsidP="00904940">
      <w:pPr>
        <w:pStyle w:val="Title"/>
        <w:rPr>
          <w:sz w:val="32"/>
          <w:szCs w:val="32"/>
        </w:rPr>
      </w:pPr>
    </w:p>
    <w:p w14:paraId="131E3F92" w14:textId="77777777" w:rsidR="000A2D73" w:rsidRDefault="000A2D73" w:rsidP="00904940">
      <w:pPr>
        <w:pStyle w:val="Title"/>
        <w:rPr>
          <w:sz w:val="32"/>
          <w:szCs w:val="32"/>
        </w:rPr>
      </w:pPr>
    </w:p>
    <w:p w14:paraId="0A797A5E" w14:textId="77777777" w:rsidR="000A2D73" w:rsidRDefault="000A2D73" w:rsidP="00904940">
      <w:pPr>
        <w:pStyle w:val="Title"/>
        <w:rPr>
          <w:sz w:val="32"/>
          <w:szCs w:val="32"/>
        </w:rPr>
      </w:pPr>
    </w:p>
    <w:p w14:paraId="71580FB5" w14:textId="77777777" w:rsidR="000A2D73" w:rsidRDefault="000A2D73" w:rsidP="00904940">
      <w:pPr>
        <w:pStyle w:val="Title"/>
        <w:rPr>
          <w:sz w:val="32"/>
          <w:szCs w:val="32"/>
        </w:rPr>
      </w:pPr>
    </w:p>
    <w:p w14:paraId="5A5F8F5C" w14:textId="77777777" w:rsidR="000A2D73" w:rsidRDefault="000A2D73" w:rsidP="00904940">
      <w:pPr>
        <w:pStyle w:val="Title"/>
        <w:rPr>
          <w:sz w:val="32"/>
          <w:szCs w:val="32"/>
        </w:rPr>
      </w:pPr>
    </w:p>
    <w:p w14:paraId="1F0B98F6" w14:textId="77777777" w:rsidR="000A2D73" w:rsidRDefault="000A2D73" w:rsidP="00904940">
      <w:pPr>
        <w:pStyle w:val="Title"/>
        <w:rPr>
          <w:sz w:val="32"/>
          <w:szCs w:val="32"/>
        </w:rPr>
      </w:pPr>
    </w:p>
    <w:p w14:paraId="1AF7D55C" w14:textId="77777777" w:rsidR="000A2D73" w:rsidRDefault="000A2D73" w:rsidP="00904940">
      <w:pPr>
        <w:pStyle w:val="Title"/>
        <w:rPr>
          <w:sz w:val="32"/>
          <w:szCs w:val="32"/>
        </w:rPr>
      </w:pPr>
    </w:p>
    <w:p w14:paraId="30C0E28B" w14:textId="77777777" w:rsidR="000A2D73" w:rsidRDefault="000A2D73" w:rsidP="00904940">
      <w:pPr>
        <w:pStyle w:val="Title"/>
        <w:rPr>
          <w:sz w:val="32"/>
          <w:szCs w:val="32"/>
        </w:rPr>
      </w:pPr>
    </w:p>
    <w:p w14:paraId="3849BA43" w14:textId="77777777" w:rsidR="008A086E" w:rsidRPr="000A2D73" w:rsidRDefault="008A086E" w:rsidP="00904940">
      <w:pPr>
        <w:pStyle w:val="Title"/>
        <w:rPr>
          <w:sz w:val="32"/>
          <w:szCs w:val="32"/>
        </w:rPr>
      </w:pPr>
      <w:r w:rsidRPr="000A2D73">
        <w:rPr>
          <w:sz w:val="32"/>
          <w:szCs w:val="32"/>
        </w:rPr>
        <w:t>Prepared by team “Bration”</w:t>
      </w:r>
    </w:p>
    <w:p w14:paraId="7F7B7BDF" w14:textId="77777777" w:rsidR="008A086E" w:rsidRPr="000A2D73" w:rsidRDefault="008A086E" w:rsidP="00904940">
      <w:pPr>
        <w:rPr>
          <w:sz w:val="32"/>
          <w:szCs w:val="32"/>
        </w:rPr>
      </w:pPr>
    </w:p>
    <w:p w14:paraId="38BCA5C4" w14:textId="77777777" w:rsidR="00F53EB8" w:rsidRDefault="00F53EB8" w:rsidP="00904940">
      <w:pPr>
        <w:rPr>
          <w:sz w:val="32"/>
          <w:szCs w:val="32"/>
        </w:rPr>
      </w:pPr>
    </w:p>
    <w:p w14:paraId="0FBCC694" w14:textId="77777777" w:rsidR="00CC25F0" w:rsidRPr="000A2D73" w:rsidRDefault="00CC25F0" w:rsidP="00904940">
      <w:pPr>
        <w:rPr>
          <w:sz w:val="32"/>
          <w:szCs w:val="32"/>
        </w:rPr>
      </w:pPr>
    </w:p>
    <w:p w14:paraId="38302F23" w14:textId="77777777" w:rsidR="00F53EB8" w:rsidRPr="000A2D73" w:rsidRDefault="007D31B2" w:rsidP="00904940">
      <w:pPr>
        <w:pStyle w:val="Title"/>
        <w:rPr>
          <w:sz w:val="32"/>
          <w:szCs w:val="32"/>
        </w:rPr>
      </w:pPr>
      <w:r w:rsidRPr="000A2D73">
        <w:rPr>
          <w:sz w:val="32"/>
          <w:szCs w:val="32"/>
        </w:rPr>
        <w:t>15</w:t>
      </w:r>
      <w:r w:rsidR="00F53EB8" w:rsidRPr="000A2D73">
        <w:rPr>
          <w:sz w:val="32"/>
          <w:szCs w:val="32"/>
        </w:rPr>
        <w:t>-08-2015</w:t>
      </w:r>
    </w:p>
    <w:p w14:paraId="025BD9C6" w14:textId="77777777" w:rsidR="000A2D73" w:rsidRDefault="000A2D73" w:rsidP="000A2D73"/>
    <w:p w14:paraId="18BE33E2" w14:textId="77777777" w:rsidR="000A2D73" w:rsidRDefault="000A2D73" w:rsidP="000A2D73"/>
    <w:p w14:paraId="53D92C5C" w14:textId="77777777" w:rsidR="000A2D73" w:rsidRDefault="000A2D73" w:rsidP="000A2D73"/>
    <w:p w14:paraId="4D87AC4C" w14:textId="77777777" w:rsidR="000A2D73" w:rsidRDefault="000A2D73" w:rsidP="000A2D73"/>
    <w:p w14:paraId="68E9C882" w14:textId="77777777" w:rsidR="000A2D73" w:rsidRDefault="000A2D73" w:rsidP="000A2D73"/>
    <w:p w14:paraId="6BBE0874" w14:textId="77777777" w:rsidR="000A2D73" w:rsidRPr="000A2D73" w:rsidRDefault="000A2D73" w:rsidP="000A2D73"/>
    <w:p w14:paraId="2B8D30E0" w14:textId="77777777" w:rsidR="00623DA0" w:rsidRDefault="00F53EB8" w:rsidP="00904940">
      <w:pPr>
        <w:pStyle w:val="Heading1"/>
      </w:pPr>
      <w:bookmarkStart w:id="0" w:name="_Toc427499126"/>
      <w:r>
        <w:t>Revision History</w:t>
      </w:r>
      <w:bookmarkEnd w:id="0"/>
    </w:p>
    <w:p w14:paraId="6298CF13" w14:textId="77777777" w:rsidR="00623DA0" w:rsidRDefault="00623DA0" w:rsidP="009049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4394"/>
        <w:gridCol w:w="1700"/>
      </w:tblGrid>
      <w:tr w:rsidR="00F53EB8" w14:paraId="0B8CB3D3" w14:textId="77777777" w:rsidTr="00F53EB8">
        <w:tc>
          <w:tcPr>
            <w:tcW w:w="1696" w:type="dxa"/>
            <w:shd w:val="clear" w:color="auto" w:fill="D9D9D9" w:themeFill="background1" w:themeFillShade="D9"/>
          </w:tcPr>
          <w:p w14:paraId="1B4CF39B" w14:textId="77777777" w:rsidR="00F53EB8" w:rsidRPr="00F53EB8" w:rsidRDefault="00F53EB8" w:rsidP="00904940">
            <w:r w:rsidRPr="00F53EB8">
              <w:t>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22A43C4" w14:textId="77777777" w:rsidR="00F53EB8" w:rsidRPr="00F53EB8" w:rsidRDefault="00F53EB8" w:rsidP="00904940">
            <w:r w:rsidRPr="00F53EB8">
              <w:t>Date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A76BAD3" w14:textId="77777777" w:rsidR="00F53EB8" w:rsidRPr="00F53EB8" w:rsidRDefault="00F53EB8" w:rsidP="00904940">
            <w:r w:rsidRPr="00F53EB8">
              <w:t>Reason for Changes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17EA1DFA" w14:textId="77777777" w:rsidR="00F53EB8" w:rsidRPr="00F53EB8" w:rsidRDefault="00F53EB8" w:rsidP="00904940">
            <w:r w:rsidRPr="00F53EB8">
              <w:t>Version</w:t>
            </w:r>
          </w:p>
        </w:tc>
      </w:tr>
      <w:tr w:rsidR="00F53EB8" w14:paraId="06BD96B7" w14:textId="77777777" w:rsidTr="00F53EB8">
        <w:tc>
          <w:tcPr>
            <w:tcW w:w="1696" w:type="dxa"/>
          </w:tcPr>
          <w:p w14:paraId="2FDB5B61" w14:textId="77777777" w:rsidR="00F53EB8" w:rsidRDefault="00F53EB8" w:rsidP="00904940">
            <w:r>
              <w:t>First release</w:t>
            </w:r>
          </w:p>
        </w:tc>
        <w:tc>
          <w:tcPr>
            <w:tcW w:w="1560" w:type="dxa"/>
          </w:tcPr>
          <w:p w14:paraId="0D4D54C9" w14:textId="77777777" w:rsidR="00F53EB8" w:rsidRDefault="007D31B2" w:rsidP="00904940">
            <w:bookmarkStart w:id="1" w:name="_GoBack"/>
            <w:r>
              <w:t>15</w:t>
            </w:r>
            <w:bookmarkEnd w:id="1"/>
            <w:r w:rsidR="00F53EB8">
              <w:t>-08-2015</w:t>
            </w:r>
          </w:p>
        </w:tc>
        <w:tc>
          <w:tcPr>
            <w:tcW w:w="4394" w:type="dxa"/>
          </w:tcPr>
          <w:p w14:paraId="6ABA4D80" w14:textId="77777777" w:rsidR="00F53EB8" w:rsidRDefault="00F53EB8" w:rsidP="00904940">
            <w:r>
              <w:t>Initial release</w:t>
            </w:r>
          </w:p>
        </w:tc>
        <w:tc>
          <w:tcPr>
            <w:tcW w:w="1700" w:type="dxa"/>
          </w:tcPr>
          <w:p w14:paraId="083C2755" w14:textId="3A8FCB3E" w:rsidR="00F53EB8" w:rsidRDefault="00F53EB8" w:rsidP="00904940">
            <w:r>
              <w:t>1.0</w:t>
            </w:r>
            <w:r w:rsidR="00750645">
              <w:t>0</w:t>
            </w:r>
          </w:p>
        </w:tc>
      </w:tr>
      <w:tr w:rsidR="00F53EB8" w14:paraId="0311680E" w14:textId="77777777" w:rsidTr="00F53EB8">
        <w:tc>
          <w:tcPr>
            <w:tcW w:w="1696" w:type="dxa"/>
          </w:tcPr>
          <w:p w14:paraId="324B8BC0" w14:textId="77777777" w:rsidR="00F53EB8" w:rsidRDefault="00F53EB8" w:rsidP="00904940"/>
        </w:tc>
        <w:tc>
          <w:tcPr>
            <w:tcW w:w="1560" w:type="dxa"/>
          </w:tcPr>
          <w:p w14:paraId="173D111B" w14:textId="77777777" w:rsidR="00F53EB8" w:rsidRDefault="00F53EB8" w:rsidP="00904940"/>
        </w:tc>
        <w:tc>
          <w:tcPr>
            <w:tcW w:w="4394" w:type="dxa"/>
          </w:tcPr>
          <w:p w14:paraId="1CC5EFCF" w14:textId="77777777" w:rsidR="00F53EB8" w:rsidRDefault="00F53EB8" w:rsidP="00904940"/>
        </w:tc>
        <w:tc>
          <w:tcPr>
            <w:tcW w:w="1700" w:type="dxa"/>
          </w:tcPr>
          <w:p w14:paraId="708D981C" w14:textId="77777777" w:rsidR="00F53EB8" w:rsidRDefault="00F53EB8" w:rsidP="00904940"/>
        </w:tc>
      </w:tr>
    </w:tbl>
    <w:p w14:paraId="4DD19A8E" w14:textId="77777777" w:rsidR="00F53EB8" w:rsidRDefault="00F53EB8" w:rsidP="00904940"/>
    <w:p w14:paraId="7D231FA3" w14:textId="77777777" w:rsidR="00F53EB8" w:rsidRDefault="00F53EB8" w:rsidP="00904940">
      <w:r>
        <w:br w:type="page"/>
      </w:r>
    </w:p>
    <w:sdt>
      <w:sdtPr>
        <w:rPr>
          <w:rFonts w:ascii="Calibri Light" w:eastAsiaTheme="minorEastAsia" w:hAnsi="Calibri Light" w:cstheme="minorBidi"/>
          <w:color w:val="auto"/>
          <w:sz w:val="22"/>
          <w:szCs w:val="22"/>
        </w:rPr>
        <w:id w:val="-1474911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027CE0" w14:textId="3FF7A8F8" w:rsidR="00C747CE" w:rsidRDefault="00C747CE">
          <w:pPr>
            <w:pStyle w:val="TOCHeading"/>
          </w:pPr>
          <w:r>
            <w:t>Table of Contents</w:t>
          </w:r>
        </w:p>
        <w:p w14:paraId="7753D62C" w14:textId="77777777" w:rsidR="00C747CE" w:rsidRDefault="00C747CE" w:rsidP="00C747CE">
          <w:pPr>
            <w:pStyle w:val="TOC1"/>
            <w:tabs>
              <w:tab w:val="right" w:leader="dot" w:pos="9350"/>
            </w:tabs>
            <w:spacing w:line="360" w:lineRule="auto"/>
            <w:rPr>
              <w:b w:val="0"/>
              <w:noProof/>
              <w:lang w:eastAsia="en-US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7499126" w:history="1">
            <w:r w:rsidRPr="00C21E9C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44BA" w14:textId="77777777" w:rsidR="00C747CE" w:rsidRDefault="00A66EE6" w:rsidP="00C747CE">
          <w:pPr>
            <w:pStyle w:val="TOC1"/>
            <w:tabs>
              <w:tab w:val="right" w:leader="dot" w:pos="9350"/>
            </w:tabs>
            <w:spacing w:line="360" w:lineRule="auto"/>
            <w:rPr>
              <w:b w:val="0"/>
              <w:noProof/>
              <w:lang w:eastAsia="en-US"/>
            </w:rPr>
          </w:pPr>
          <w:hyperlink w:anchor="_Toc427499127" w:history="1">
            <w:r w:rsidR="00C747CE" w:rsidRPr="00C21E9C">
              <w:rPr>
                <w:rStyle w:val="Hyperlink"/>
                <w:noProof/>
              </w:rPr>
              <w:t>Introduction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_Toc427499127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3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16F57F65" w14:textId="77777777" w:rsidR="00C747CE" w:rsidRDefault="00A66EE6" w:rsidP="00C747CE">
          <w:pPr>
            <w:pStyle w:val="TOC2"/>
            <w:tabs>
              <w:tab w:val="right" w:leader="dot" w:pos="9350"/>
            </w:tabs>
            <w:spacing w:line="360" w:lineRule="auto"/>
            <w:rPr>
              <w:b w:val="0"/>
              <w:noProof/>
              <w:sz w:val="24"/>
              <w:szCs w:val="24"/>
              <w:lang w:eastAsia="en-US"/>
            </w:rPr>
          </w:pPr>
          <w:hyperlink w:anchor="_Toc427499128" w:history="1">
            <w:r w:rsidR="00C747CE" w:rsidRPr="00C21E9C">
              <w:rPr>
                <w:rStyle w:val="Hyperlink"/>
                <w:noProof/>
              </w:rPr>
              <w:t>Purpose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_Toc427499128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3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632507C7" w14:textId="77777777" w:rsidR="00C747CE" w:rsidRDefault="00A66EE6" w:rsidP="00C747CE">
          <w:pPr>
            <w:pStyle w:val="TOC2"/>
            <w:tabs>
              <w:tab w:val="right" w:leader="dot" w:pos="9350"/>
            </w:tabs>
            <w:spacing w:line="360" w:lineRule="auto"/>
            <w:rPr>
              <w:b w:val="0"/>
              <w:noProof/>
              <w:sz w:val="24"/>
              <w:szCs w:val="24"/>
              <w:lang w:eastAsia="en-US"/>
            </w:rPr>
          </w:pPr>
          <w:hyperlink w:anchor="_Toc427499129" w:history="1">
            <w:r w:rsidR="00C747CE" w:rsidRPr="00C21E9C">
              <w:rPr>
                <w:rStyle w:val="Hyperlink"/>
                <w:noProof/>
              </w:rPr>
              <w:t>Document Conventions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_Toc427499129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3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1EA83F14" w14:textId="77777777" w:rsidR="00C747CE" w:rsidRDefault="00A66EE6" w:rsidP="00C747CE">
          <w:pPr>
            <w:pStyle w:val="TOC2"/>
            <w:tabs>
              <w:tab w:val="right" w:leader="dot" w:pos="9350"/>
            </w:tabs>
            <w:spacing w:line="360" w:lineRule="auto"/>
            <w:rPr>
              <w:b w:val="0"/>
              <w:noProof/>
              <w:sz w:val="24"/>
              <w:szCs w:val="24"/>
              <w:lang w:eastAsia="en-US"/>
            </w:rPr>
          </w:pPr>
          <w:hyperlink w:anchor="_Toc427499130" w:history="1">
            <w:r w:rsidR="00C747CE" w:rsidRPr="00C21E9C">
              <w:rPr>
                <w:rStyle w:val="Hyperlink"/>
                <w:noProof/>
              </w:rPr>
              <w:t>Project Scope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_Toc427499130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3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37889751" w14:textId="77777777" w:rsidR="00C747CE" w:rsidRDefault="00A66EE6" w:rsidP="00C747CE">
          <w:pPr>
            <w:pStyle w:val="TOC2"/>
            <w:tabs>
              <w:tab w:val="right" w:leader="dot" w:pos="9350"/>
            </w:tabs>
            <w:spacing w:line="360" w:lineRule="auto"/>
            <w:rPr>
              <w:b w:val="0"/>
              <w:noProof/>
              <w:sz w:val="24"/>
              <w:szCs w:val="24"/>
              <w:lang w:eastAsia="en-US"/>
            </w:rPr>
          </w:pPr>
          <w:hyperlink w:anchor="_Toc427499131" w:history="1">
            <w:r w:rsidR="00C747CE" w:rsidRPr="00C21E9C">
              <w:rPr>
                <w:rStyle w:val="Hyperlink"/>
                <w:noProof/>
              </w:rPr>
              <w:t>References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_Toc427499131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3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0E21C8FC" w14:textId="77777777" w:rsidR="00C747CE" w:rsidRDefault="00A66EE6" w:rsidP="00C747CE">
          <w:pPr>
            <w:pStyle w:val="TOC1"/>
            <w:tabs>
              <w:tab w:val="right" w:leader="dot" w:pos="9350"/>
            </w:tabs>
            <w:spacing w:line="360" w:lineRule="auto"/>
            <w:rPr>
              <w:b w:val="0"/>
              <w:noProof/>
              <w:lang w:eastAsia="en-US"/>
            </w:rPr>
          </w:pPr>
          <w:hyperlink w:anchor="_Toc427499132" w:history="1">
            <w:r w:rsidR="00C747CE" w:rsidRPr="00C21E9C">
              <w:rPr>
                <w:rStyle w:val="Hyperlink"/>
                <w:noProof/>
              </w:rPr>
              <w:t>Overall Description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_Toc427499132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4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412814C2" w14:textId="77777777" w:rsidR="00C747CE" w:rsidRDefault="00A66EE6" w:rsidP="00C747CE">
          <w:pPr>
            <w:pStyle w:val="TOC2"/>
            <w:tabs>
              <w:tab w:val="right" w:leader="dot" w:pos="9350"/>
            </w:tabs>
            <w:spacing w:line="360" w:lineRule="auto"/>
            <w:rPr>
              <w:b w:val="0"/>
              <w:noProof/>
              <w:sz w:val="24"/>
              <w:szCs w:val="24"/>
              <w:lang w:eastAsia="en-US"/>
            </w:rPr>
          </w:pPr>
          <w:hyperlink w:anchor="_Toc427499133" w:history="1">
            <w:r w:rsidR="00C747CE" w:rsidRPr="00C21E9C">
              <w:rPr>
                <w:rStyle w:val="Hyperlink"/>
                <w:noProof/>
              </w:rPr>
              <w:t>Product Perspective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_Toc427499133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4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39B12C92" w14:textId="77777777" w:rsidR="00C747CE" w:rsidRDefault="00A66EE6" w:rsidP="00C747CE">
          <w:pPr>
            <w:pStyle w:val="TOC2"/>
            <w:tabs>
              <w:tab w:val="right" w:leader="dot" w:pos="9350"/>
            </w:tabs>
            <w:spacing w:line="360" w:lineRule="auto"/>
            <w:rPr>
              <w:b w:val="0"/>
              <w:noProof/>
              <w:sz w:val="24"/>
              <w:szCs w:val="24"/>
              <w:lang w:eastAsia="en-US"/>
            </w:rPr>
          </w:pPr>
          <w:hyperlink w:anchor="_Toc427499134" w:history="1">
            <w:r w:rsidR="00C747CE" w:rsidRPr="00C21E9C">
              <w:rPr>
                <w:rStyle w:val="Hyperlink"/>
                <w:noProof/>
              </w:rPr>
              <w:t>Product Features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_Toc427499134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4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5D07AB90" w14:textId="77777777" w:rsidR="00C747CE" w:rsidRDefault="00A66EE6" w:rsidP="00C747CE">
          <w:pPr>
            <w:pStyle w:val="TOC2"/>
            <w:tabs>
              <w:tab w:val="right" w:leader="dot" w:pos="9350"/>
            </w:tabs>
            <w:spacing w:line="360" w:lineRule="auto"/>
            <w:rPr>
              <w:b w:val="0"/>
              <w:noProof/>
              <w:sz w:val="24"/>
              <w:szCs w:val="24"/>
              <w:lang w:eastAsia="en-US"/>
            </w:rPr>
          </w:pPr>
          <w:hyperlink w:anchor="_Toc427499135" w:history="1">
            <w:r w:rsidR="00C747CE" w:rsidRPr="00C21E9C">
              <w:rPr>
                <w:rStyle w:val="Hyperlink"/>
                <w:noProof/>
              </w:rPr>
              <w:t>User Classes and Characteristics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_Toc427499135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4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0A4D9AF1" w14:textId="77777777" w:rsidR="00C747CE" w:rsidRDefault="00A66EE6" w:rsidP="00C747CE">
          <w:pPr>
            <w:pStyle w:val="TOC2"/>
            <w:tabs>
              <w:tab w:val="right" w:leader="dot" w:pos="9350"/>
            </w:tabs>
            <w:spacing w:line="360" w:lineRule="auto"/>
            <w:rPr>
              <w:b w:val="0"/>
              <w:noProof/>
              <w:sz w:val="24"/>
              <w:szCs w:val="24"/>
              <w:lang w:eastAsia="en-US"/>
            </w:rPr>
          </w:pPr>
          <w:hyperlink w:anchor="_Toc427499136" w:history="1">
            <w:r w:rsidR="00C747CE" w:rsidRPr="00C21E9C">
              <w:rPr>
                <w:rStyle w:val="Hyperlink"/>
                <w:noProof/>
              </w:rPr>
              <w:t>Operating Environment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_Toc427499136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4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5E3DCB0B" w14:textId="77777777" w:rsidR="00C747CE" w:rsidRDefault="00A66EE6" w:rsidP="00C747CE">
          <w:pPr>
            <w:pStyle w:val="TOC1"/>
            <w:tabs>
              <w:tab w:val="right" w:leader="dot" w:pos="9350"/>
            </w:tabs>
            <w:spacing w:line="360" w:lineRule="auto"/>
            <w:rPr>
              <w:b w:val="0"/>
              <w:noProof/>
              <w:lang w:eastAsia="en-US"/>
            </w:rPr>
          </w:pPr>
          <w:hyperlink w:anchor="_Toc427499137" w:history="1">
            <w:r w:rsidR="00C747CE" w:rsidRPr="00C21E9C">
              <w:rPr>
                <w:rStyle w:val="Hyperlink"/>
                <w:noProof/>
              </w:rPr>
              <w:t>Specific Requirements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_Toc427499137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5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03A34762" w14:textId="77777777" w:rsidR="00C747CE" w:rsidRDefault="00A66EE6" w:rsidP="00C747CE">
          <w:pPr>
            <w:pStyle w:val="TOC2"/>
            <w:tabs>
              <w:tab w:val="right" w:leader="dot" w:pos="9350"/>
            </w:tabs>
            <w:spacing w:line="360" w:lineRule="auto"/>
            <w:rPr>
              <w:b w:val="0"/>
              <w:noProof/>
              <w:sz w:val="24"/>
              <w:szCs w:val="24"/>
              <w:lang w:eastAsia="en-US"/>
            </w:rPr>
          </w:pPr>
          <w:hyperlink w:anchor="_Toc427499138" w:history="1">
            <w:r w:rsidR="00C747CE" w:rsidRPr="00C21E9C">
              <w:rPr>
                <w:rStyle w:val="Hyperlink"/>
                <w:noProof/>
              </w:rPr>
              <w:t>Input file requirements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_Toc427499138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5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29F61AAC" w14:textId="77777777" w:rsidR="00C747CE" w:rsidRDefault="00A66EE6" w:rsidP="00C747CE">
          <w:pPr>
            <w:pStyle w:val="TOC2"/>
            <w:tabs>
              <w:tab w:val="right" w:leader="dot" w:pos="9350"/>
            </w:tabs>
            <w:spacing w:line="360" w:lineRule="auto"/>
            <w:rPr>
              <w:b w:val="0"/>
              <w:noProof/>
              <w:sz w:val="24"/>
              <w:szCs w:val="24"/>
              <w:lang w:eastAsia="en-US"/>
            </w:rPr>
          </w:pPr>
          <w:hyperlink w:anchor="_Toc427499139" w:history="1">
            <w:r w:rsidR="00C747CE" w:rsidRPr="00C21E9C">
              <w:rPr>
                <w:rStyle w:val="Hyperlink"/>
                <w:noProof/>
              </w:rPr>
              <w:t>Output file requirements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_Toc427499139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5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616A086E" w14:textId="77777777" w:rsidR="00C747CE" w:rsidRDefault="00A66EE6" w:rsidP="00C747CE">
          <w:pPr>
            <w:pStyle w:val="TOC2"/>
            <w:tabs>
              <w:tab w:val="right" w:leader="dot" w:pos="9350"/>
            </w:tabs>
            <w:spacing w:line="360" w:lineRule="auto"/>
            <w:rPr>
              <w:b w:val="0"/>
              <w:noProof/>
              <w:sz w:val="24"/>
              <w:szCs w:val="24"/>
              <w:lang w:eastAsia="en-US"/>
            </w:rPr>
          </w:pPr>
          <w:hyperlink w:anchor="_Toc427499140" w:history="1">
            <w:r w:rsidR="00C747CE" w:rsidRPr="00C21E9C">
              <w:rPr>
                <w:rStyle w:val="Hyperlink"/>
                <w:noProof/>
              </w:rPr>
              <w:t>User interface requirements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_Toc427499140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6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3BD25CE5" w14:textId="77777777" w:rsidR="00C747CE" w:rsidRDefault="00A66EE6" w:rsidP="00C747CE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  <w:szCs w:val="24"/>
              <w:lang w:eastAsia="en-US"/>
            </w:rPr>
          </w:pPr>
          <w:hyperlink w:anchor="_Toc427499141" w:history="1">
            <w:r w:rsidR="00C747CE" w:rsidRPr="00C21E9C">
              <w:rPr>
                <w:rStyle w:val="Hyperlink"/>
                <w:noProof/>
              </w:rPr>
              <w:t>Start process screen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_Toc427499141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6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10429D7A" w14:textId="77777777" w:rsidR="00C747CE" w:rsidRDefault="00A66EE6" w:rsidP="00C747CE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  <w:szCs w:val="24"/>
              <w:lang w:eastAsia="en-US"/>
            </w:rPr>
          </w:pPr>
          <w:hyperlink w:anchor="_Toc427499142" w:history="1">
            <w:r w:rsidR="00C747CE" w:rsidRPr="00C21E9C">
              <w:rPr>
                <w:rStyle w:val="Hyperlink"/>
                <w:noProof/>
              </w:rPr>
              <w:t>Prompt messages requirements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_Toc427499142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6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66A01474" w14:textId="77777777" w:rsidR="00C747CE" w:rsidRDefault="00A66EE6" w:rsidP="00C747CE">
          <w:pPr>
            <w:pStyle w:val="TOC2"/>
            <w:tabs>
              <w:tab w:val="right" w:leader="dot" w:pos="9350"/>
            </w:tabs>
            <w:spacing w:line="360" w:lineRule="auto"/>
            <w:rPr>
              <w:b w:val="0"/>
              <w:noProof/>
              <w:sz w:val="24"/>
              <w:szCs w:val="24"/>
              <w:lang w:eastAsia="en-US"/>
            </w:rPr>
          </w:pPr>
          <w:hyperlink w:anchor="_Toc427499143" w:history="1">
            <w:r w:rsidR="00C747CE" w:rsidRPr="00C21E9C">
              <w:rPr>
                <w:rStyle w:val="Hyperlink"/>
                <w:noProof/>
              </w:rPr>
              <w:t>Functional Requirements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_Toc427499143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7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263D9CC1" w14:textId="77777777" w:rsidR="00C747CE" w:rsidRDefault="00A66EE6" w:rsidP="00C747CE">
          <w:pPr>
            <w:pStyle w:val="TOC3"/>
            <w:tabs>
              <w:tab w:val="right" w:leader="dot" w:pos="9350"/>
            </w:tabs>
            <w:spacing w:line="360" w:lineRule="auto"/>
            <w:rPr>
              <w:noProof/>
              <w:sz w:val="24"/>
              <w:szCs w:val="24"/>
              <w:lang w:eastAsia="en-US"/>
            </w:rPr>
          </w:pPr>
          <w:hyperlink w:anchor="_Toc427499144" w:history="1">
            <w:r w:rsidR="00C747CE" w:rsidRPr="00C21E9C">
              <w:rPr>
                <w:rStyle w:val="Hyperlink"/>
                <w:noProof/>
              </w:rPr>
              <w:t>Use case related to select an input file:</w:t>
            </w:r>
            <w:r w:rsidR="00C747CE">
              <w:rPr>
                <w:noProof/>
                <w:webHidden/>
              </w:rPr>
              <w:tab/>
            </w:r>
            <w:r w:rsidR="00C747CE">
              <w:rPr>
                <w:noProof/>
                <w:webHidden/>
              </w:rPr>
              <w:fldChar w:fldCharType="begin"/>
            </w:r>
            <w:r w:rsidR="00C747CE">
              <w:rPr>
                <w:noProof/>
                <w:webHidden/>
              </w:rPr>
              <w:instrText xml:space="preserve"> PAGEREF _Toc427499144 \h </w:instrText>
            </w:r>
            <w:r w:rsidR="00C747CE">
              <w:rPr>
                <w:noProof/>
                <w:webHidden/>
              </w:rPr>
            </w:r>
            <w:r w:rsidR="00C747CE">
              <w:rPr>
                <w:noProof/>
                <w:webHidden/>
              </w:rPr>
              <w:fldChar w:fldCharType="separate"/>
            </w:r>
            <w:r w:rsidR="00C747CE">
              <w:rPr>
                <w:noProof/>
                <w:webHidden/>
              </w:rPr>
              <w:t>7</w:t>
            </w:r>
            <w:r w:rsidR="00C747CE">
              <w:rPr>
                <w:noProof/>
                <w:webHidden/>
              </w:rPr>
              <w:fldChar w:fldCharType="end"/>
            </w:r>
          </w:hyperlink>
        </w:p>
        <w:p w14:paraId="147D7ABD" w14:textId="48A012A2" w:rsidR="00C747CE" w:rsidRDefault="00C747CE" w:rsidP="00C747C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60E0A7" w14:textId="0810EF36" w:rsidR="00C747CE" w:rsidRDefault="00C747CE">
      <w:pPr>
        <w:widowControl/>
        <w:autoSpaceDE/>
        <w:autoSpaceDN/>
        <w:adjustRightInd/>
        <w:spacing w:after="120" w:line="264" w:lineRule="auto"/>
        <w:rPr>
          <w:rFonts w:asciiTheme="majorHAnsi" w:eastAsiaTheme="majorEastAsia" w:hAnsiTheme="majorHAnsi" w:cstheme="majorBidi"/>
          <w:color w:val="90C226" w:themeColor="accent1"/>
          <w:sz w:val="32"/>
          <w:szCs w:val="32"/>
        </w:rPr>
      </w:pPr>
      <w:r>
        <w:br w:type="page"/>
      </w:r>
    </w:p>
    <w:p w14:paraId="4781B031" w14:textId="7C3E9180" w:rsidR="00F53EB8" w:rsidRDefault="00F53EB8" w:rsidP="00904940">
      <w:pPr>
        <w:pStyle w:val="Heading1"/>
      </w:pPr>
      <w:bookmarkStart w:id="2" w:name="_Toc427499127"/>
      <w:r>
        <w:t>Introduction</w:t>
      </w:r>
      <w:bookmarkEnd w:id="2"/>
    </w:p>
    <w:p w14:paraId="55512AEE" w14:textId="77777777" w:rsidR="00F53EB8" w:rsidRDefault="00F53EB8" w:rsidP="00904940"/>
    <w:p w14:paraId="25E8D237" w14:textId="77777777" w:rsidR="00F53EB8" w:rsidRDefault="00F53EB8" w:rsidP="00904940">
      <w:pPr>
        <w:pStyle w:val="Heading2"/>
      </w:pPr>
      <w:bookmarkStart w:id="3" w:name="_Toc427499128"/>
      <w:r>
        <w:t>Purpose</w:t>
      </w:r>
      <w:bookmarkEnd w:id="3"/>
    </w:p>
    <w:p w14:paraId="662DDCF2" w14:textId="0C5DDD44" w:rsidR="001C69A6" w:rsidRPr="00E85B10" w:rsidRDefault="003131C2" w:rsidP="00904940">
      <w:pPr>
        <w:pStyle w:val="BodyText1"/>
      </w:pPr>
      <w:r w:rsidRPr="003131C2">
        <w:t xml:space="preserve">In this document are specified the software requirements for </w:t>
      </w:r>
      <w:r w:rsidR="00E85B10">
        <w:t>JCNEx, Java based system that extract contract number from XML file.</w:t>
      </w:r>
      <w:r w:rsidRPr="003131C2">
        <w:t xml:space="preserve"> This documents includes functional, non-functional requirements and use cases for all features.</w:t>
      </w:r>
      <w:r w:rsidR="00E85B10">
        <w:rPr>
          <w:color w:val="FF0000"/>
        </w:rPr>
        <w:t>.</w:t>
      </w:r>
    </w:p>
    <w:p w14:paraId="3FDC361B" w14:textId="75F1131E" w:rsidR="00E85B10" w:rsidRDefault="00E85B10" w:rsidP="00904940">
      <w:pPr>
        <w:pStyle w:val="Heading2"/>
      </w:pPr>
      <w:bookmarkStart w:id="4" w:name="_Toc427499129"/>
      <w:r>
        <w:t>Document Conventions</w:t>
      </w:r>
      <w:bookmarkEnd w:id="4"/>
      <w:r>
        <w:t xml:space="preserve"> </w:t>
      </w:r>
    </w:p>
    <w:p w14:paraId="07FE2012" w14:textId="56AD2FD8" w:rsidR="00351C79" w:rsidRDefault="00E85B10" w:rsidP="00904940">
      <w:r w:rsidRPr="00E85B10">
        <w:t xml:space="preserve">This document was created </w:t>
      </w:r>
      <w:r w:rsidR="00351C79">
        <w:t>when</w:t>
      </w:r>
      <w:r w:rsidRPr="00E85B10">
        <w:t xml:space="preserve"> </w:t>
      </w:r>
      <w:r w:rsidR="00351C79">
        <w:t xml:space="preserve">the </w:t>
      </w:r>
      <w:r w:rsidRPr="00E85B10">
        <w:t>JCNEx</w:t>
      </w:r>
      <w:r>
        <w:t xml:space="preserve"> was in</w:t>
      </w:r>
      <w:r w:rsidR="00351C79">
        <w:t xml:space="preserve"> final</w:t>
      </w:r>
      <w:r>
        <w:t xml:space="preserve"> development process, </w:t>
      </w:r>
      <w:r w:rsidRPr="00E85B10">
        <w:t xml:space="preserve">so all requirments described in the document are </w:t>
      </w:r>
      <w:r w:rsidR="00351C79">
        <w:t>already satisfied</w:t>
      </w:r>
      <w:r w:rsidRPr="00E85B10">
        <w:t xml:space="preserve">. </w:t>
      </w:r>
      <w:r w:rsidR="00351C79" w:rsidRPr="00E85B10">
        <w:t>However,</w:t>
      </w:r>
      <w:r w:rsidRPr="00E85B10">
        <w:t xml:space="preserve"> it is important to update this document with every future requirement to stay informed</w:t>
      </w:r>
      <w:r>
        <w:t>.</w:t>
      </w:r>
      <w:r w:rsidR="00351C79" w:rsidRPr="00351C79">
        <w:rPr>
          <w:color w:val="FF0000"/>
        </w:rPr>
        <w:t xml:space="preserve"> </w:t>
      </w:r>
      <w:r w:rsidR="00351C79">
        <w:t>This document</w:t>
      </w:r>
      <w:r w:rsidR="00351C79" w:rsidRPr="00351C79">
        <w:t xml:space="preserve"> is intended for both the stakeholders and the developers of the system</w:t>
      </w:r>
    </w:p>
    <w:p w14:paraId="3C775FCF" w14:textId="4D77A3BA" w:rsidR="00E85B10" w:rsidRPr="00E85B10" w:rsidRDefault="00E85B10" w:rsidP="00904940">
      <w:r>
        <w:t xml:space="preserve"> </w:t>
      </w:r>
    </w:p>
    <w:p w14:paraId="08821359" w14:textId="055CDE0B" w:rsidR="001C69A6" w:rsidRDefault="00351C79" w:rsidP="00904940">
      <w:pPr>
        <w:pStyle w:val="Heading2"/>
      </w:pPr>
      <w:bookmarkStart w:id="5" w:name="_Toc427499130"/>
      <w:r>
        <w:t xml:space="preserve">Project </w:t>
      </w:r>
      <w:r w:rsidR="001C69A6">
        <w:t>Scope</w:t>
      </w:r>
      <w:bookmarkEnd w:id="5"/>
    </w:p>
    <w:p w14:paraId="012CF23C" w14:textId="77777777" w:rsidR="001C69A6" w:rsidRPr="001C69A6" w:rsidRDefault="001C69A6" w:rsidP="00904940"/>
    <w:p w14:paraId="00C1AFA6" w14:textId="243E5938" w:rsidR="00351C79" w:rsidRDefault="00351C79" w:rsidP="00904940">
      <w:pPr>
        <w:pStyle w:val="BodyText1"/>
      </w:pPr>
      <w:r w:rsidRPr="00E85B10">
        <w:rPr>
          <w:color w:val="000000" w:themeColor="text1"/>
        </w:rPr>
        <w:t>JCNEx</w:t>
      </w:r>
      <w:r w:rsidRPr="00351C79">
        <w:t xml:space="preserve"> is a </w:t>
      </w:r>
      <w:r>
        <w:t>JAVA ba</w:t>
      </w:r>
      <w:r w:rsidR="00BE2131">
        <w:t>sed application for parsing, analyzing and extract Contract number form each company invoice received using XML file format.    The JCNEx</w:t>
      </w:r>
      <w:r w:rsidR="00BE2131" w:rsidRPr="00BE2131">
        <w:t xml:space="preserve"> read the XML </w:t>
      </w:r>
      <w:r w:rsidR="00BE2131">
        <w:t>input</w:t>
      </w:r>
      <w:r w:rsidR="00BE2131" w:rsidRPr="00BE2131">
        <w:t xml:space="preserve"> file (</w:t>
      </w:r>
      <w:r w:rsidR="00BE2131" w:rsidRPr="00BE2131">
        <w:rPr>
          <w:b/>
          <w:bCs/>
          <w:color w:val="FF0000"/>
        </w:rPr>
        <w:t>invoice.xml</w:t>
      </w:r>
      <w:r w:rsidR="00BE2131" w:rsidRPr="00BE2131">
        <w:t>), an</w:t>
      </w:r>
      <w:r w:rsidR="00BE2131">
        <w:t xml:space="preserve">d to process it to look for specific tags POnumber which contain specific Contract number which need to be extracted in a new tag, for better used. </w:t>
      </w:r>
      <w:r w:rsidR="00BE2131" w:rsidRPr="00BE2131">
        <w:t xml:space="preserve">This approach </w:t>
      </w:r>
      <w:r w:rsidR="00BE2131">
        <w:t xml:space="preserve">gives an output file with POnumber and Contract number which </w:t>
      </w:r>
      <w:r w:rsidR="00BE2131" w:rsidRPr="00BE2131">
        <w:t xml:space="preserve">can be used to create the report document </w:t>
      </w:r>
      <w:r w:rsidR="00BE2131">
        <w:t xml:space="preserve">with full information about clients and companies. </w:t>
      </w:r>
    </w:p>
    <w:p w14:paraId="08E3DE1E" w14:textId="77777777" w:rsidR="008A7E00" w:rsidRPr="00351C79" w:rsidRDefault="008A7E00" w:rsidP="00904940">
      <w:pPr>
        <w:pStyle w:val="BodyText1"/>
      </w:pPr>
    </w:p>
    <w:p w14:paraId="54914E53" w14:textId="702011A5" w:rsidR="001C69A6" w:rsidRDefault="001C69A6" w:rsidP="00904940">
      <w:pPr>
        <w:pStyle w:val="BodyText1"/>
      </w:pPr>
    </w:p>
    <w:p w14:paraId="6576A6FF" w14:textId="77777777" w:rsidR="001C69A6" w:rsidRDefault="001C69A6" w:rsidP="00904940">
      <w:pPr>
        <w:pStyle w:val="Heading2"/>
      </w:pPr>
      <w:bookmarkStart w:id="6" w:name="_Toc427499131"/>
      <w:r>
        <w:t>References</w:t>
      </w:r>
      <w:bookmarkEnd w:id="6"/>
    </w:p>
    <w:p w14:paraId="13F168E5" w14:textId="77777777" w:rsidR="001C69A6" w:rsidRDefault="001C69A6" w:rsidP="00904940">
      <w:pPr>
        <w:pStyle w:val="BodyText1"/>
      </w:pPr>
      <w:r w:rsidRPr="001C69A6">
        <w:t>IEEE 830-1998 standard for writing SRS document.</w:t>
      </w:r>
    </w:p>
    <w:p w14:paraId="1951E1FA" w14:textId="77777777" w:rsidR="00BE2131" w:rsidRDefault="00BE2131" w:rsidP="00904940">
      <w:pPr>
        <w:pStyle w:val="BodyText1"/>
      </w:pPr>
    </w:p>
    <w:p w14:paraId="2F51CE04" w14:textId="77777777" w:rsidR="001C69A6" w:rsidRDefault="001C69A6" w:rsidP="00904940">
      <w:pPr>
        <w:pStyle w:val="BodyText1"/>
      </w:pPr>
    </w:p>
    <w:p w14:paraId="70594B76" w14:textId="77777777" w:rsidR="001C69A6" w:rsidRPr="001C69A6" w:rsidRDefault="001C69A6" w:rsidP="00904940"/>
    <w:p w14:paraId="2CB0F02B" w14:textId="77777777" w:rsidR="001C69A6" w:rsidRDefault="001C69A6" w:rsidP="00904940">
      <w:pPr>
        <w:pStyle w:val="BodyText1"/>
      </w:pPr>
    </w:p>
    <w:p w14:paraId="1AFA76AB" w14:textId="77777777" w:rsidR="001C69A6" w:rsidRDefault="001C69A6" w:rsidP="00904940">
      <w:r>
        <w:br w:type="page"/>
      </w:r>
    </w:p>
    <w:p w14:paraId="15A737D2" w14:textId="77777777" w:rsidR="001C69A6" w:rsidRDefault="001C69A6" w:rsidP="00904940">
      <w:pPr>
        <w:pStyle w:val="Heading1"/>
      </w:pPr>
      <w:bookmarkStart w:id="7" w:name="_Toc427499132"/>
      <w:r>
        <w:t>Overall Description</w:t>
      </w:r>
      <w:bookmarkEnd w:id="7"/>
    </w:p>
    <w:p w14:paraId="4B152185" w14:textId="77777777" w:rsidR="001C69A6" w:rsidRDefault="001C69A6" w:rsidP="00904940">
      <w:pPr>
        <w:pStyle w:val="Heading2"/>
      </w:pPr>
      <w:bookmarkStart w:id="8" w:name="_Toc427499133"/>
      <w:r w:rsidRPr="001C69A6">
        <w:t>Product Perspective</w:t>
      </w:r>
      <w:bookmarkEnd w:id="8"/>
    </w:p>
    <w:p w14:paraId="6AE09BE4" w14:textId="7E725240" w:rsidR="00DA138D" w:rsidRDefault="008A7E00" w:rsidP="00904940">
      <w:pPr>
        <w:pStyle w:val="BodyText1"/>
      </w:pPr>
      <w:r w:rsidRPr="00E85B10">
        <w:rPr>
          <w:color w:val="000000" w:themeColor="text1"/>
        </w:rPr>
        <w:t>JCNEx</w:t>
      </w:r>
      <w:r>
        <w:t xml:space="preserve"> </w:t>
      </w:r>
      <w:r w:rsidR="00795FE0" w:rsidRPr="008A7E00">
        <w:t xml:space="preserve">is specifically designed for the use of </w:t>
      </w:r>
      <w:r w:rsidR="00795FE0">
        <w:t xml:space="preserve">company or </w:t>
      </w:r>
      <w:r w:rsidR="00795FE0" w:rsidRPr="008A7E00">
        <w:t>institutions</w:t>
      </w:r>
      <w:r w:rsidR="00795FE0">
        <w:t xml:space="preserve"> which use </w:t>
      </w:r>
      <w:r w:rsidR="00795FE0" w:rsidRPr="008A7E00">
        <w:t>digital document exchange</w:t>
      </w:r>
      <w:r w:rsidR="00795FE0">
        <w:t>.</w:t>
      </w:r>
    </w:p>
    <w:p w14:paraId="04B3C7EF" w14:textId="0B033291" w:rsidR="001C69A6" w:rsidRDefault="00DA138D" w:rsidP="00904940">
      <w:pPr>
        <w:pStyle w:val="BodyText1"/>
      </w:pPr>
      <w:r>
        <w:t>The JCNEx application</w:t>
      </w:r>
      <w:r w:rsidRPr="00DA138D">
        <w:t xml:space="preserve"> is composed of </w:t>
      </w:r>
      <w:r>
        <w:t>user friendly interface which consist a login screen and executing element which process the input file and present a result in a file structure.</w:t>
      </w:r>
    </w:p>
    <w:p w14:paraId="0A10F4CC" w14:textId="2E167D01" w:rsidR="00DA138D" w:rsidRDefault="00DA138D" w:rsidP="00C747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F80AD" wp14:editId="7CA26AA7">
                <wp:simplePos x="0" y="0"/>
                <wp:positionH relativeFrom="column">
                  <wp:posOffset>3136900</wp:posOffset>
                </wp:positionH>
                <wp:positionV relativeFrom="paragraph">
                  <wp:posOffset>114300</wp:posOffset>
                </wp:positionV>
                <wp:extent cx="1142365" cy="568325"/>
                <wp:effectExtent l="0" t="0" r="26035" b="15875"/>
                <wp:wrapThrough wrapText="bothSides">
                  <wp:wrapPolygon edited="0">
                    <wp:start x="0" y="0"/>
                    <wp:lineTo x="0" y="21238"/>
                    <wp:lineTo x="21612" y="21238"/>
                    <wp:lineTo x="21612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56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4D471" w14:textId="16F9529C" w:rsidR="00DA138D" w:rsidRDefault="00DA138D" w:rsidP="00904940"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F80AD" id="Rounded_x0020_Rectangle_x0020_1" o:spid="_x0000_s1026" style="position:absolute;margin-left:247pt;margin-top:9pt;width:89.95pt;height: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" fillcolor="#90c226 [3204]" strokecolor="#476013 [1604]" strokeweight="1.5pt">
                <v:stroke endcap="round"/>
                <v:textbox>
                  <w:txbxContent>
                    <w:p w14:paraId="7534D471" w14:textId="16F9529C" w:rsidR="00DA138D" w:rsidRDefault="00DA138D" w:rsidP="00904940">
                      <w:r>
                        <w:t>User interface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4B7AB7C" w14:textId="264BB61C" w:rsidR="00DA138D" w:rsidRDefault="00DA138D" w:rsidP="00C747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61328" wp14:editId="73DA9FD8">
                <wp:simplePos x="0" y="0"/>
                <wp:positionH relativeFrom="column">
                  <wp:posOffset>4273236</wp:posOffset>
                </wp:positionH>
                <wp:positionV relativeFrom="paragraph">
                  <wp:posOffset>91841</wp:posOffset>
                </wp:positionV>
                <wp:extent cx="1494953" cy="754833"/>
                <wp:effectExtent l="25400" t="76200" r="29210" b="3302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953" cy="754833"/>
                        </a:xfrm>
                        <a:prstGeom prst="bentConnector3">
                          <a:avLst>
                            <a:gd name="adj1" fmla="val 6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49E9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8" o:spid="_x0000_s1026" type="#_x0000_t34" style="position:absolute;margin-left:336.5pt;margin-top:7.25pt;width:117.7pt;height:59.4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" adj="1456" strokecolor="#90c226 [3204]" strokeweight="1pt">
                <v:stroke endarrow="block" endcap="round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08C44" wp14:editId="6C18EA14">
                <wp:simplePos x="0" y="0"/>
                <wp:positionH relativeFrom="column">
                  <wp:posOffset>1765426</wp:posOffset>
                </wp:positionH>
                <wp:positionV relativeFrom="paragraph">
                  <wp:posOffset>82790</wp:posOffset>
                </wp:positionV>
                <wp:extent cx="1348966" cy="762836"/>
                <wp:effectExtent l="50800" t="0" r="48260" b="7556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966" cy="762836"/>
                        </a:xfrm>
                        <a:prstGeom prst="bentConnector3">
                          <a:avLst>
                            <a:gd name="adj1" fmla="val 99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473F" id="Elbow_x0020_Connector_x0020_3" o:spid="_x0000_s1026" type="#_x0000_t34" style="position:absolute;margin-left:139pt;margin-top:6.5pt;width:106.2pt;height:60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" adj="21493" strokecolor="#90c226 [3204]" strokeweight="1pt">
                <v:stroke endarrow="block" endcap="round"/>
              </v:shape>
            </w:pict>
          </mc:Fallback>
        </mc:AlternateContent>
      </w:r>
    </w:p>
    <w:p w14:paraId="478BDA60" w14:textId="77DFBB10" w:rsidR="00DA138D" w:rsidRDefault="00DA138D" w:rsidP="00C747CE"/>
    <w:p w14:paraId="3B78A120" w14:textId="77777777" w:rsidR="00C747CE" w:rsidRDefault="00C747CE" w:rsidP="00C747CE"/>
    <w:p w14:paraId="1DCA1188" w14:textId="77777777" w:rsidR="00C747CE" w:rsidRDefault="00C747CE" w:rsidP="00C747CE"/>
    <w:p w14:paraId="5B456B6A" w14:textId="6910884F" w:rsidR="00DA138D" w:rsidRDefault="00DA138D" w:rsidP="00C747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3F6B1" wp14:editId="006B9FBE">
                <wp:simplePos x="0" y="0"/>
                <wp:positionH relativeFrom="column">
                  <wp:posOffset>2797810</wp:posOffset>
                </wp:positionH>
                <wp:positionV relativeFrom="paragraph">
                  <wp:posOffset>235585</wp:posOffset>
                </wp:positionV>
                <wp:extent cx="1828800" cy="568325"/>
                <wp:effectExtent l="0" t="0" r="25400" b="15875"/>
                <wp:wrapThrough wrapText="bothSides">
                  <wp:wrapPolygon edited="0">
                    <wp:start x="0" y="0"/>
                    <wp:lineTo x="0" y="21238"/>
                    <wp:lineTo x="21600" y="21238"/>
                    <wp:lineTo x="2160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DC899" w14:textId="0B434594" w:rsidR="00DA138D" w:rsidRDefault="00DA138D" w:rsidP="00904940">
                            <w:r>
                              <w:t>Analyzing, parsing and extracting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3F6B1" id="Rounded_x0020_Rectangle_x0020_4" o:spid="_x0000_s1027" style="position:absolute;margin-left:220.3pt;margin-top:18.55pt;width:2in;height:4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" fillcolor="#90c226 [3204]" strokecolor="#476013 [1604]" strokeweight="1.5pt">
                <v:stroke endcap="round"/>
                <v:textbox>
                  <w:txbxContent>
                    <w:p w14:paraId="3EDDC899" w14:textId="0B434594" w:rsidR="00DA138D" w:rsidRDefault="00DA138D" w:rsidP="00904940">
                      <w:r>
                        <w:t>Analyzing, parsing and extracting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068F0" wp14:editId="3BDBFD23">
                <wp:simplePos x="0" y="0"/>
                <wp:positionH relativeFrom="column">
                  <wp:posOffset>5080635</wp:posOffset>
                </wp:positionH>
                <wp:positionV relativeFrom="paragraph">
                  <wp:posOffset>236220</wp:posOffset>
                </wp:positionV>
                <wp:extent cx="1142365" cy="568325"/>
                <wp:effectExtent l="0" t="0" r="26035" b="15875"/>
                <wp:wrapThrough wrapText="bothSides">
                  <wp:wrapPolygon edited="0">
                    <wp:start x="0" y="0"/>
                    <wp:lineTo x="0" y="21238"/>
                    <wp:lineTo x="21612" y="21238"/>
                    <wp:lineTo x="21612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56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A069C" w14:textId="75BD68D3" w:rsidR="00DA138D" w:rsidRDefault="00DA138D" w:rsidP="00904940">
                            <w:r>
                              <w:t>Output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6068F0" id="Rounded_x0020_Rectangle_x0020_5" o:spid="_x0000_s1028" style="position:absolute;margin-left:400.05pt;margin-top:18.6pt;width:89.95pt;height: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" fillcolor="#90c226 [3204]" strokecolor="#476013 [1604]" strokeweight="1.5pt">
                <v:stroke endcap="round"/>
                <v:textbox>
                  <w:txbxContent>
                    <w:p w14:paraId="2A9A069C" w14:textId="75BD68D3" w:rsidR="00DA138D" w:rsidRDefault="00DA138D" w:rsidP="00904940">
                      <w:r>
                        <w:t>Output 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1DB86" wp14:editId="4E5DD2C5">
                <wp:simplePos x="0" y="0"/>
                <wp:positionH relativeFrom="column">
                  <wp:posOffset>1192530</wp:posOffset>
                </wp:positionH>
                <wp:positionV relativeFrom="paragraph">
                  <wp:posOffset>235585</wp:posOffset>
                </wp:positionV>
                <wp:extent cx="1142365" cy="568325"/>
                <wp:effectExtent l="0" t="0" r="26035" b="15875"/>
                <wp:wrapThrough wrapText="bothSides">
                  <wp:wrapPolygon edited="0">
                    <wp:start x="0" y="0"/>
                    <wp:lineTo x="0" y="21238"/>
                    <wp:lineTo x="21612" y="21238"/>
                    <wp:lineTo x="21612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56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27011" w14:textId="0DE64DD6" w:rsidR="00DA138D" w:rsidRDefault="00DA138D" w:rsidP="00904940">
                            <w:r>
                              <w:t>Input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1DB86" id="Rounded_x0020_Rectangle_x0020_2" o:spid="_x0000_s1029" style="position:absolute;margin-left:93.9pt;margin-top:18.55pt;width:89.95pt;height: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" fillcolor="#90c226 [3204]" strokecolor="#476013 [1604]" strokeweight="1.5pt">
                <v:stroke endcap="round"/>
                <v:textbox>
                  <w:txbxContent>
                    <w:p w14:paraId="10527011" w14:textId="0DE64DD6" w:rsidR="00DA138D" w:rsidRDefault="00DA138D" w:rsidP="00904940">
                      <w:r>
                        <w:t>Input Files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1081904" w14:textId="3A4A28CC" w:rsidR="00DA138D" w:rsidRDefault="00DA138D" w:rsidP="00C747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D6AA3" wp14:editId="4BE46BF0">
                <wp:simplePos x="0" y="0"/>
                <wp:positionH relativeFrom="column">
                  <wp:posOffset>2337435</wp:posOffset>
                </wp:positionH>
                <wp:positionV relativeFrom="paragraph">
                  <wp:posOffset>212090</wp:posOffset>
                </wp:positionV>
                <wp:extent cx="457200" cy="0"/>
                <wp:effectExtent l="0" t="76200" r="508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C294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6" o:spid="_x0000_s1026" type="#_x0000_t32" style="position:absolute;margin-left:184.05pt;margin-top:16.7pt;width:3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" strokecolor="#90c226 [3204]" strokeweight="1pt">
                <v:stroke endarrow="block" endcap="round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AA859" wp14:editId="018AFBA4">
                <wp:simplePos x="0" y="0"/>
                <wp:positionH relativeFrom="column">
                  <wp:posOffset>4621530</wp:posOffset>
                </wp:positionH>
                <wp:positionV relativeFrom="paragraph">
                  <wp:posOffset>212090</wp:posOffset>
                </wp:positionV>
                <wp:extent cx="457200" cy="0"/>
                <wp:effectExtent l="0" t="76200" r="508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2AEB9" id="Straight_x0020_Arrow_x0020_Connector_x0020_7" o:spid="_x0000_s1026" type="#_x0000_t32" style="position:absolute;margin-left:363.9pt;margin-top:16.7pt;width:3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" strokecolor="#90c226 [3204]" strokeweight="1pt">
                <v:stroke endarrow="block" endcap="round"/>
              </v:shape>
            </w:pict>
          </mc:Fallback>
        </mc:AlternateContent>
      </w:r>
    </w:p>
    <w:p w14:paraId="1EB485E6" w14:textId="02E95D91" w:rsidR="00DA138D" w:rsidRDefault="00DA138D" w:rsidP="00C747CE"/>
    <w:p w14:paraId="0E817B0F" w14:textId="77777777" w:rsidR="00DA138D" w:rsidRDefault="00DA138D" w:rsidP="00904940">
      <w:pPr>
        <w:pStyle w:val="Heading2"/>
      </w:pPr>
    </w:p>
    <w:p w14:paraId="185AB243" w14:textId="77777777" w:rsidR="00DA138D" w:rsidRDefault="00DA138D" w:rsidP="00904940">
      <w:pPr>
        <w:pStyle w:val="Heading2"/>
      </w:pPr>
    </w:p>
    <w:p w14:paraId="0009BC6C" w14:textId="77777777" w:rsidR="001C69A6" w:rsidRDefault="001C69A6" w:rsidP="00904940">
      <w:pPr>
        <w:pStyle w:val="Heading2"/>
      </w:pPr>
      <w:bookmarkStart w:id="9" w:name="_Toc427499134"/>
      <w:r>
        <w:t>Product Features</w:t>
      </w:r>
      <w:bookmarkEnd w:id="9"/>
    </w:p>
    <w:p w14:paraId="3660AD74" w14:textId="62970275" w:rsidR="005E15EA" w:rsidRDefault="005E15EA" w:rsidP="00904940">
      <w:pPr>
        <w:pStyle w:val="BodyText1"/>
      </w:pPr>
      <w:r w:rsidRPr="005E15EA">
        <w:t xml:space="preserve">The following list offers a brief outline and description of the main features and functionalities of the </w:t>
      </w:r>
      <w:r>
        <w:t>JCNEx</w:t>
      </w:r>
      <w:r w:rsidRPr="005E15EA">
        <w:t xml:space="preserve">. </w:t>
      </w:r>
    </w:p>
    <w:p w14:paraId="56462F73" w14:textId="0B994017" w:rsidR="005E15EA" w:rsidRDefault="005E15EA" w:rsidP="00904940">
      <w:pPr>
        <w:pStyle w:val="BodyText1"/>
      </w:pPr>
      <w:r>
        <w:t>Main Features:</w:t>
      </w:r>
    </w:p>
    <w:p w14:paraId="5D972CA9" w14:textId="182493CC" w:rsidR="005E15EA" w:rsidRDefault="005E15EA" w:rsidP="00904940">
      <w:pPr>
        <w:pStyle w:val="BodyText1"/>
        <w:numPr>
          <w:ilvl w:val="0"/>
          <w:numId w:val="1"/>
        </w:numPr>
      </w:pPr>
      <w:r>
        <w:t>Extract Contract number from PO number of invoice xml file</w:t>
      </w:r>
    </w:p>
    <w:p w14:paraId="38E72FE1" w14:textId="08EA6192" w:rsidR="005E15EA" w:rsidRDefault="005E15EA" w:rsidP="00904940">
      <w:pPr>
        <w:pStyle w:val="BodyText1"/>
        <w:numPr>
          <w:ilvl w:val="0"/>
          <w:numId w:val="1"/>
        </w:numPr>
      </w:pPr>
      <w:r>
        <w:t>Analyze xml document for data which are not meet the specification</w:t>
      </w:r>
    </w:p>
    <w:p w14:paraId="4E46B068" w14:textId="74040AC5" w:rsidR="005E15EA" w:rsidRDefault="005E15EA" w:rsidP="00904940">
      <w:pPr>
        <w:pStyle w:val="BodyText1"/>
        <w:numPr>
          <w:ilvl w:val="0"/>
          <w:numId w:val="1"/>
        </w:numPr>
      </w:pPr>
      <w:r>
        <w:t>Create an input file with splitted Convert and PO numbers in different tags.</w:t>
      </w:r>
    </w:p>
    <w:p w14:paraId="0BDB381B" w14:textId="77777777" w:rsidR="005E15EA" w:rsidRPr="005E15EA" w:rsidRDefault="005E15EA" w:rsidP="00904940">
      <w:pPr>
        <w:pStyle w:val="BodyText1"/>
      </w:pPr>
    </w:p>
    <w:p w14:paraId="39B6ECE3" w14:textId="77777777" w:rsidR="001C69A6" w:rsidRDefault="001C69A6" w:rsidP="00904940">
      <w:pPr>
        <w:pStyle w:val="Heading2"/>
      </w:pPr>
      <w:bookmarkStart w:id="10" w:name="_Toc427499135"/>
      <w:r w:rsidRPr="001C69A6">
        <w:t>User Classes and Characteristics</w:t>
      </w:r>
      <w:bookmarkEnd w:id="10"/>
    </w:p>
    <w:p w14:paraId="2D0CE3C3" w14:textId="7F15EBEE" w:rsidR="005E15EA" w:rsidRDefault="005E15EA" w:rsidP="00904940">
      <w:pPr>
        <w:pStyle w:val="BodyText1"/>
      </w:pPr>
      <w:r>
        <w:t>JCNEx can be used from developers that want to incorporate it to their applications or to used it as a base to build an application. The simplicity of using JCNEX makes it easy to use to anyone that wants to take advantage of the XML file parser or extractor.</w:t>
      </w:r>
    </w:p>
    <w:p w14:paraId="39AA8AAA" w14:textId="52EC02FD" w:rsidR="001C69A6" w:rsidRDefault="005E15EA" w:rsidP="00904940">
      <w:pPr>
        <w:pStyle w:val="BodyText1"/>
      </w:pPr>
      <w:r>
        <w:t xml:space="preserve">It can be used also from companies and institutions which already have a digital document exchange process using XML files. </w:t>
      </w:r>
    </w:p>
    <w:p w14:paraId="5A1E12CA" w14:textId="77777777" w:rsidR="005E15EA" w:rsidRDefault="005E15EA" w:rsidP="00904940"/>
    <w:p w14:paraId="5E9666FC" w14:textId="77777777" w:rsidR="001C69A6" w:rsidRDefault="001C69A6" w:rsidP="00904940">
      <w:pPr>
        <w:pStyle w:val="Heading2"/>
      </w:pPr>
      <w:bookmarkStart w:id="11" w:name="_Toc427499136"/>
      <w:r w:rsidRPr="001C69A6">
        <w:t>Operating Environment</w:t>
      </w:r>
      <w:bookmarkEnd w:id="11"/>
    </w:p>
    <w:p w14:paraId="0CF56C6E" w14:textId="5739735C" w:rsidR="00DB0408" w:rsidRPr="00DB0408" w:rsidRDefault="00DB0408" w:rsidP="00904940">
      <w:pPr>
        <w:pStyle w:val="BodyText1"/>
      </w:pPr>
      <w:r>
        <w:t>JCNEx</w:t>
      </w:r>
      <w:r w:rsidRPr="00DB0408">
        <w:t xml:space="preserve"> has written </w:t>
      </w:r>
      <w:r>
        <w:t>in</w:t>
      </w:r>
      <w:r w:rsidRPr="00DB0408">
        <w:t xml:space="preserve"> Java so is compatible with all the operating systems i.e. is </w:t>
      </w:r>
      <w:r>
        <w:t xml:space="preserve">OS </w:t>
      </w:r>
      <w:r w:rsidRPr="00DB0408">
        <w:t>platform independent</w:t>
      </w:r>
      <w:r>
        <w:t xml:space="preserve">. </w:t>
      </w:r>
      <w:r w:rsidRPr="00DB0408">
        <w:t>It only need jvm.</w:t>
      </w:r>
      <w:r>
        <w:t xml:space="preserve"> </w:t>
      </w:r>
      <w:r w:rsidRPr="00DB0408">
        <w:t xml:space="preserve">(java virtual machine). </w:t>
      </w:r>
    </w:p>
    <w:p w14:paraId="306A5A10" w14:textId="78F9DA6A" w:rsidR="00DB0408" w:rsidRDefault="005C6A01" w:rsidP="00904940">
      <w:pPr>
        <w:pStyle w:val="Heading1"/>
      </w:pPr>
      <w:bookmarkStart w:id="12" w:name="_Toc439994682"/>
      <w:bookmarkStart w:id="13" w:name="_Toc441230986"/>
      <w:bookmarkStart w:id="14" w:name="_Toc427499137"/>
      <w:r>
        <w:t>Specific</w:t>
      </w:r>
      <w:r w:rsidR="000F2755">
        <w:t xml:space="preserve"> </w:t>
      </w:r>
      <w:r w:rsidR="00DB0408">
        <w:t>Requirements</w:t>
      </w:r>
      <w:bookmarkEnd w:id="12"/>
      <w:bookmarkEnd w:id="13"/>
      <w:bookmarkEnd w:id="14"/>
    </w:p>
    <w:p w14:paraId="694D2E52" w14:textId="66AFA5E2" w:rsidR="001C69A6" w:rsidRDefault="000F2755" w:rsidP="00904940">
      <w:pPr>
        <w:pStyle w:val="Heading2"/>
      </w:pPr>
      <w:bookmarkStart w:id="15" w:name="_Toc427499138"/>
      <w:r>
        <w:t>Input file requirements</w:t>
      </w:r>
      <w:bookmarkEnd w:id="15"/>
    </w:p>
    <w:p w14:paraId="669A5D56" w14:textId="77777777" w:rsidR="000F2755" w:rsidRDefault="000F2755" w:rsidP="00904940">
      <w:pPr>
        <w:pStyle w:val="BodyText1"/>
      </w:pPr>
      <w:r w:rsidRPr="000F2755">
        <w:t>For input</w:t>
      </w:r>
      <w:r>
        <w:t xml:space="preserve"> file</w:t>
      </w:r>
      <w:r w:rsidRPr="000F2755">
        <w:t xml:space="preserve">, </w:t>
      </w:r>
      <w:r>
        <w:t>JCNEx</w:t>
      </w:r>
      <w:r w:rsidRPr="000F2755">
        <w:t xml:space="preserve"> will use a single XML file, </w:t>
      </w:r>
      <w:r w:rsidRPr="000F2755">
        <w:rPr>
          <w:highlight w:val="yellow"/>
        </w:rPr>
        <w:t>invoices.xml</w:t>
      </w:r>
      <w:r w:rsidRPr="000F2755">
        <w:t xml:space="preserve">. This file consists of many similar XML trees. It has a document root, &lt;invoices&gt;, which can contain one or more instances of the &lt;invoice&gt; element. </w:t>
      </w:r>
      <w:r>
        <w:t xml:space="preserve">One of the internel elemnt need to be PO number &lt;PONumber&gt; which contain a Contract number which is mark with “-” and can be extract. </w:t>
      </w:r>
    </w:p>
    <w:p w14:paraId="338F2909" w14:textId="77777777" w:rsidR="000F2755" w:rsidRDefault="000F2755" w:rsidP="00904940">
      <w:pPr>
        <w:pStyle w:val="BodyText1"/>
      </w:pPr>
      <w:r>
        <w:t xml:space="preserve">Sample input XML file structure is: </w:t>
      </w:r>
    </w:p>
    <w:p w14:paraId="2D9DB103" w14:textId="77777777" w:rsidR="000F2755" w:rsidRDefault="000F2755" w:rsidP="00904940">
      <w:pPr>
        <w:pStyle w:val="BodyText1"/>
      </w:pPr>
      <w:r>
        <w:t>&lt;Invoice&gt;</w:t>
      </w:r>
    </w:p>
    <w:p w14:paraId="159C9536" w14:textId="77777777" w:rsidR="000F2755" w:rsidRDefault="000F2755" w:rsidP="00904940">
      <w:pPr>
        <w:pStyle w:val="BodyText1"/>
      </w:pPr>
      <w:r>
        <w:tab/>
        <w:t>&lt;InvoiceNumber&gt;INV001&lt;/InvoiceNumber&gt;</w:t>
      </w:r>
    </w:p>
    <w:p w14:paraId="331504C8" w14:textId="77777777" w:rsidR="000F2755" w:rsidRDefault="000F2755" w:rsidP="00904940">
      <w:pPr>
        <w:pStyle w:val="BodyText1"/>
      </w:pPr>
      <w:r>
        <w:tab/>
        <w:t>&lt;Date&gt;2015/08/08&lt;/Date&gt;</w:t>
      </w:r>
    </w:p>
    <w:p w14:paraId="48654BC7" w14:textId="77777777" w:rsidR="000F2755" w:rsidRDefault="000F2755" w:rsidP="00904940">
      <w:pPr>
        <w:pStyle w:val="BodyText1"/>
      </w:pPr>
      <w:r>
        <w:tab/>
        <w:t>&lt;PONumber&gt;123456-CT123&lt;/PONumber&gt;</w:t>
      </w:r>
    </w:p>
    <w:p w14:paraId="7118EEB0" w14:textId="77777777" w:rsidR="000F2755" w:rsidRDefault="000F2755" w:rsidP="00904940">
      <w:pPr>
        <w:pStyle w:val="BodyText1"/>
      </w:pPr>
      <w:r>
        <w:tab/>
        <w:t>&lt;TotalNet&gt;100.00&lt;/TotalNet&gt;</w:t>
      </w:r>
    </w:p>
    <w:p w14:paraId="6489D2EA" w14:textId="77777777" w:rsidR="000F2755" w:rsidRDefault="000F2755" w:rsidP="00904940">
      <w:pPr>
        <w:pStyle w:val="BodyText1"/>
      </w:pPr>
      <w:r>
        <w:tab/>
        <w:t>&lt;TotalVAT&gt;20.00&lt;/TotalVAT&gt;</w:t>
      </w:r>
    </w:p>
    <w:p w14:paraId="166D5A50" w14:textId="77777777" w:rsidR="000F2755" w:rsidRDefault="000F2755" w:rsidP="00904940">
      <w:pPr>
        <w:pStyle w:val="BodyText1"/>
      </w:pPr>
      <w:r>
        <w:tab/>
        <w:t>&lt;TotalGross&gt;120.00&lt;/TotalGross&gt;</w:t>
      </w:r>
    </w:p>
    <w:p w14:paraId="4E104080" w14:textId="3AA96633" w:rsidR="000F2755" w:rsidRDefault="000F2755" w:rsidP="00904940">
      <w:pPr>
        <w:pStyle w:val="BodyText1"/>
      </w:pPr>
      <w:r>
        <w:t>&lt;/Invoice&gt;</w:t>
      </w:r>
    </w:p>
    <w:p w14:paraId="13C976D6" w14:textId="32E0BA26" w:rsidR="000F2755" w:rsidRDefault="000F2755" w:rsidP="00904940">
      <w:pPr>
        <w:pStyle w:val="BodyText1"/>
      </w:pPr>
      <w:r>
        <w:t>If some of these requirements are not exist in input file it should be rejected.</w:t>
      </w:r>
    </w:p>
    <w:p w14:paraId="3187473A" w14:textId="3645187E" w:rsidR="000F2755" w:rsidRDefault="000F2755" w:rsidP="00904940">
      <w:pPr>
        <w:pStyle w:val="Heading2"/>
      </w:pPr>
      <w:bookmarkStart w:id="16" w:name="_Toc427499139"/>
      <w:r>
        <w:t>Output file requirements</w:t>
      </w:r>
      <w:bookmarkEnd w:id="16"/>
    </w:p>
    <w:p w14:paraId="608742CB" w14:textId="76521026" w:rsidR="000F2755" w:rsidRDefault="000F2755" w:rsidP="00904940">
      <w:pPr>
        <w:pStyle w:val="BodyText1"/>
      </w:pPr>
      <w:r>
        <w:t>The Output file should be contain the same structure of Input file with additional Contract number which extract from PONumber and add into tag Contract (</w:t>
      </w:r>
      <w:r w:rsidRPr="000F2755">
        <w:t>&lt;Contract&gt;</w:t>
      </w:r>
      <w:r>
        <w:t>).</w:t>
      </w:r>
    </w:p>
    <w:p w14:paraId="675656F0" w14:textId="20B3B8CF" w:rsidR="000F2755" w:rsidRDefault="000F2755" w:rsidP="00904940">
      <w:pPr>
        <w:pStyle w:val="BodyText1"/>
      </w:pPr>
      <w:r>
        <w:t>Samle output XML file structure is:</w:t>
      </w:r>
    </w:p>
    <w:p w14:paraId="3A938487" w14:textId="77777777" w:rsidR="0054229C" w:rsidRDefault="0054229C" w:rsidP="00904940">
      <w:pPr>
        <w:pStyle w:val="BodyText1"/>
      </w:pPr>
      <w:r>
        <w:t>&lt;Invoice&gt;</w:t>
      </w:r>
    </w:p>
    <w:p w14:paraId="657D9B14" w14:textId="3ABFF4B2" w:rsidR="0054229C" w:rsidRDefault="0054229C" w:rsidP="00904940">
      <w:pPr>
        <w:pStyle w:val="BodyText1"/>
      </w:pPr>
      <w:r>
        <w:t>&lt;InvoiceNumber&gt;INV001&lt;/InvoiceNumber&gt;</w:t>
      </w:r>
    </w:p>
    <w:p w14:paraId="1EB33345" w14:textId="77777777" w:rsidR="0054229C" w:rsidRDefault="0054229C" w:rsidP="00904940">
      <w:pPr>
        <w:pStyle w:val="BodyText1"/>
      </w:pPr>
      <w:r>
        <w:tab/>
        <w:t>&lt;Date&gt;2015/08/08&lt;/Date&gt;</w:t>
      </w:r>
    </w:p>
    <w:p w14:paraId="5BC2B236" w14:textId="77777777" w:rsidR="0054229C" w:rsidRDefault="0054229C" w:rsidP="00904940">
      <w:pPr>
        <w:pStyle w:val="BodyText1"/>
      </w:pPr>
      <w:r>
        <w:tab/>
        <w:t>&lt;PONumber&gt;123456&lt;/PONumber&gt;</w:t>
      </w:r>
    </w:p>
    <w:p w14:paraId="573B9AC8" w14:textId="77777777" w:rsidR="0054229C" w:rsidRDefault="0054229C" w:rsidP="00904940">
      <w:pPr>
        <w:pStyle w:val="BodyText1"/>
      </w:pPr>
      <w:r>
        <w:tab/>
        <w:t>&lt;Contract&gt;CT123&lt;/Contract&gt;&lt;TotalNet&gt;100.00&lt;/TotalNet&gt;</w:t>
      </w:r>
    </w:p>
    <w:p w14:paraId="24ADCA57" w14:textId="77777777" w:rsidR="0054229C" w:rsidRDefault="0054229C" w:rsidP="00904940">
      <w:pPr>
        <w:pStyle w:val="BodyText1"/>
      </w:pPr>
      <w:r>
        <w:tab/>
        <w:t>&lt;TotalVAT&gt;20.00&lt;/TotalVAT&gt;</w:t>
      </w:r>
    </w:p>
    <w:p w14:paraId="3A3843B9" w14:textId="77777777" w:rsidR="0054229C" w:rsidRDefault="0054229C" w:rsidP="00904940">
      <w:pPr>
        <w:pStyle w:val="BodyText1"/>
      </w:pPr>
      <w:r>
        <w:tab/>
        <w:t>&lt;TotalGross&gt;120.00&lt;/TotalGross&gt;</w:t>
      </w:r>
    </w:p>
    <w:p w14:paraId="45426F46" w14:textId="1B8ADB10" w:rsidR="000F2755" w:rsidRDefault="0054229C" w:rsidP="00904940">
      <w:pPr>
        <w:pStyle w:val="BodyText1"/>
      </w:pPr>
      <w:r>
        <w:t>&lt;/Invoice&gt;</w:t>
      </w:r>
    </w:p>
    <w:p w14:paraId="49FC6758" w14:textId="192C1B01" w:rsidR="0054229C" w:rsidRDefault="0054229C" w:rsidP="00904940">
      <w:pPr>
        <w:pStyle w:val="Heading2"/>
      </w:pPr>
      <w:bookmarkStart w:id="17" w:name="_Toc427499140"/>
      <w:r>
        <w:t>User interface requirements</w:t>
      </w:r>
      <w:bookmarkEnd w:id="17"/>
    </w:p>
    <w:p w14:paraId="7CE97CBD" w14:textId="24634730" w:rsidR="0054229C" w:rsidRPr="0054229C" w:rsidRDefault="0054229C" w:rsidP="00904940">
      <w:pPr>
        <w:pStyle w:val="Heading3"/>
      </w:pPr>
      <w:bookmarkStart w:id="18" w:name="_Toc427499141"/>
      <w:r>
        <w:t>Start process screen</w:t>
      </w:r>
      <w:bookmarkEnd w:id="18"/>
    </w:p>
    <w:p w14:paraId="401A4CD9" w14:textId="502DCB4F" w:rsidR="000F2755" w:rsidRDefault="0054229C" w:rsidP="00904940">
      <w:pPr>
        <w:pStyle w:val="BodyText1"/>
      </w:pPr>
      <w:r>
        <w:t>JCNEx hava a sample graphical interface wich help user to select the input file and folder where output file shoulde be saved.</w:t>
      </w:r>
    </w:p>
    <w:p w14:paraId="4C14AC96" w14:textId="78C6BCF6" w:rsidR="0054229C" w:rsidRDefault="0054229C" w:rsidP="00904940">
      <w:pPr>
        <w:pStyle w:val="BodyText1"/>
      </w:pPr>
      <w:r>
        <w:t>It contains:</w:t>
      </w:r>
    </w:p>
    <w:p w14:paraId="07DD8738" w14:textId="73F30737" w:rsidR="0054229C" w:rsidRDefault="0054229C" w:rsidP="00904940">
      <w:pPr>
        <w:pStyle w:val="BodyText1"/>
      </w:pPr>
      <w:r>
        <w:t>Input file field and browse button to choose the file.</w:t>
      </w:r>
    </w:p>
    <w:p w14:paraId="7B4C2645" w14:textId="0CC100BD" w:rsidR="0054229C" w:rsidRDefault="0054229C" w:rsidP="00904940">
      <w:pPr>
        <w:pStyle w:val="BodyText1"/>
      </w:pPr>
      <w:r>
        <w:t>Output file field and browse button to choose the location folder of output file.</w:t>
      </w:r>
    </w:p>
    <w:p w14:paraId="4928A743" w14:textId="11CAAE5A" w:rsidR="0054229C" w:rsidRDefault="0054229C" w:rsidP="00904940">
      <w:pPr>
        <w:pStyle w:val="BodyText1"/>
      </w:pPr>
      <w:r>
        <w:t>Submit button to start processing.</w:t>
      </w:r>
    </w:p>
    <w:p w14:paraId="63460F6D" w14:textId="47268B6D" w:rsidR="0054229C" w:rsidRDefault="0054229C" w:rsidP="00904940">
      <w:pPr>
        <w:pStyle w:val="BodyText1"/>
      </w:pPr>
      <w:r>
        <w:t>In next screen is present a mockups of the interface:</w:t>
      </w:r>
    </w:p>
    <w:p w14:paraId="278F7FCC" w14:textId="5203BFCE" w:rsidR="0054229C" w:rsidRDefault="0054229C" w:rsidP="00904940">
      <w:pPr>
        <w:pStyle w:val="BodyText1"/>
      </w:pPr>
      <w:r>
        <w:rPr>
          <w:noProof/>
          <w:lang w:eastAsia="en-US"/>
        </w:rPr>
        <w:drawing>
          <wp:inline distT="0" distB="0" distL="0" distR="0" wp14:anchorId="74E224D0" wp14:editId="43E680D6">
            <wp:extent cx="4623435" cy="25967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5-08-16 at 8.11.35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270" cy="26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BEE7" w14:textId="77777777" w:rsidR="0054229C" w:rsidRDefault="0054229C" w:rsidP="00904940">
      <w:pPr>
        <w:pStyle w:val="BodyText1"/>
      </w:pPr>
    </w:p>
    <w:p w14:paraId="581A7E23" w14:textId="5B271C16" w:rsidR="00424929" w:rsidRDefault="0054229C" w:rsidP="00904940">
      <w:pPr>
        <w:pStyle w:val="Heading3"/>
      </w:pPr>
      <w:bookmarkStart w:id="19" w:name="_Toc427499142"/>
      <w:r>
        <w:t>Prompt messages requirements</w:t>
      </w:r>
      <w:bookmarkEnd w:id="19"/>
    </w:p>
    <w:p w14:paraId="22051565" w14:textId="322037BD" w:rsidR="0054229C" w:rsidRDefault="0054229C" w:rsidP="00904940">
      <w:pPr>
        <w:pStyle w:val="BodyText1"/>
      </w:pPr>
      <w:r>
        <w:t>Ever process of selected file complete with the promt message which present if the process is complete successfully or the file is incorrect and hava some Error.</w:t>
      </w:r>
    </w:p>
    <w:p w14:paraId="534FA956" w14:textId="523BC1A1" w:rsidR="0054229C" w:rsidRDefault="0054229C" w:rsidP="00904940">
      <w:pPr>
        <w:pStyle w:val="BodyText1"/>
      </w:pPr>
      <w:r>
        <w:t>The prompt messages are:</w:t>
      </w:r>
    </w:p>
    <w:p w14:paraId="3AF9B67C" w14:textId="4FF1A994" w:rsidR="0054229C" w:rsidRDefault="0054229C" w:rsidP="00904940">
      <w:pPr>
        <w:pStyle w:val="BodyText1"/>
        <w:numPr>
          <w:ilvl w:val="0"/>
          <w:numId w:val="2"/>
        </w:numPr>
      </w:pPr>
      <w:r>
        <w:t>Complete process successfully:</w:t>
      </w:r>
    </w:p>
    <w:p w14:paraId="4A1CDA5B" w14:textId="59802C4E" w:rsidR="0054229C" w:rsidRDefault="0054229C" w:rsidP="00904940">
      <w:pPr>
        <w:pStyle w:val="BodyText1"/>
      </w:pPr>
      <w:r>
        <w:rPr>
          <w:noProof/>
          <w:lang w:eastAsia="en-US"/>
        </w:rPr>
        <w:drawing>
          <wp:inline distT="0" distB="0" distL="0" distR="0" wp14:anchorId="25309EFA" wp14:editId="554FB336">
            <wp:extent cx="3951004" cy="994933"/>
            <wp:effectExtent l="0" t="0" r="0" b="0"/>
            <wp:docPr id="10" name="Picture 10" descr="../../../../../Desktop/Screen%20Shot%202015-08-16%20at%208.42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5-08-16%20at%208.42.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431" cy="101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6BA6" w14:textId="77777777" w:rsidR="0054229C" w:rsidRDefault="0054229C" w:rsidP="00904940">
      <w:pPr>
        <w:pStyle w:val="BodyText1"/>
      </w:pPr>
    </w:p>
    <w:p w14:paraId="3D620C49" w14:textId="4C3E6DC9" w:rsidR="0054229C" w:rsidRDefault="0054229C" w:rsidP="00904940">
      <w:pPr>
        <w:pStyle w:val="BodyText1"/>
        <w:numPr>
          <w:ilvl w:val="0"/>
          <w:numId w:val="2"/>
        </w:numPr>
      </w:pPr>
      <w:r>
        <w:t>Input file is incorrect:</w:t>
      </w:r>
    </w:p>
    <w:p w14:paraId="068FE189" w14:textId="7AC6DD03" w:rsidR="005C6A01" w:rsidRDefault="005C6A01" w:rsidP="00904940">
      <w:pPr>
        <w:pStyle w:val="BodyText1"/>
        <w:numPr>
          <w:ilvl w:val="1"/>
          <w:numId w:val="2"/>
        </w:numPr>
      </w:pPr>
      <w:r>
        <w:t>If the PONumber tag is not exist in input file.</w:t>
      </w:r>
    </w:p>
    <w:p w14:paraId="658987D1" w14:textId="682C3B1C" w:rsidR="005C6A01" w:rsidRDefault="005C6A01" w:rsidP="00904940">
      <w:pPr>
        <w:pStyle w:val="BodyText1"/>
      </w:pPr>
      <w:r>
        <w:rPr>
          <w:noProof/>
          <w:lang w:eastAsia="en-US"/>
        </w:rPr>
        <w:drawing>
          <wp:inline distT="0" distB="0" distL="0" distR="0" wp14:anchorId="03E48761" wp14:editId="712A3E6C">
            <wp:extent cx="3949065" cy="98895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5-08-16 at 1.49.4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440" cy="9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9BC1" w14:textId="47A58F23" w:rsidR="0054229C" w:rsidRDefault="0054229C" w:rsidP="00904940">
      <w:pPr>
        <w:pStyle w:val="BodyText1"/>
      </w:pPr>
    </w:p>
    <w:p w14:paraId="3A19B480" w14:textId="07945C9E" w:rsidR="005C6A01" w:rsidRDefault="005C6A01" w:rsidP="00904940">
      <w:pPr>
        <w:pStyle w:val="BodyText1"/>
        <w:numPr>
          <w:ilvl w:val="1"/>
          <w:numId w:val="2"/>
        </w:numPr>
      </w:pPr>
      <w:r>
        <w:t>If the “-” is not exits in POnumber</w:t>
      </w:r>
    </w:p>
    <w:p w14:paraId="35710D47" w14:textId="4D173548" w:rsidR="005C6A01" w:rsidRDefault="005C6A01" w:rsidP="00904940">
      <w:pPr>
        <w:pStyle w:val="BodyText1"/>
      </w:pPr>
      <w:r>
        <w:rPr>
          <w:noProof/>
          <w:lang w:eastAsia="en-US"/>
        </w:rPr>
        <w:drawing>
          <wp:inline distT="0" distB="0" distL="0" distR="0" wp14:anchorId="0E63F8DB" wp14:editId="2C4E9A0A">
            <wp:extent cx="3840144" cy="95839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5-08-16 at 1.49.29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230" cy="9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D0BD" w14:textId="52997E27" w:rsidR="005C6A01" w:rsidRDefault="005C6A01" w:rsidP="00904940">
      <w:pPr>
        <w:pStyle w:val="BodyText1"/>
      </w:pPr>
    </w:p>
    <w:p w14:paraId="2C9913AB" w14:textId="74FFE09E" w:rsidR="005C6A01" w:rsidRDefault="005C6A01" w:rsidP="00904940">
      <w:pPr>
        <w:pStyle w:val="Heading2"/>
      </w:pPr>
      <w:bookmarkStart w:id="20" w:name="_Toc427499143"/>
      <w:r>
        <w:t>Functional Requirements</w:t>
      </w:r>
      <w:bookmarkEnd w:id="20"/>
    </w:p>
    <w:p w14:paraId="61D36D97" w14:textId="07201293" w:rsidR="00904940" w:rsidRPr="005C6A01" w:rsidRDefault="005C6A01" w:rsidP="00904940">
      <w:r w:rsidRPr="005C6A01">
        <w:t xml:space="preserve">We describe the functional requirements by giving various use cases. </w:t>
      </w:r>
    </w:p>
    <w:p w14:paraId="063C2217" w14:textId="2417F393" w:rsidR="005C6A01" w:rsidRDefault="005C6A01" w:rsidP="00904940">
      <w:pPr>
        <w:pStyle w:val="Heading3"/>
      </w:pPr>
      <w:bookmarkStart w:id="21" w:name="_Toc427499144"/>
      <w:r>
        <w:t xml:space="preserve">Use case related to </w:t>
      </w:r>
      <w:r w:rsidR="00904940">
        <w:t>select an input file</w:t>
      </w:r>
      <w:r>
        <w:t>:</w:t>
      </w:r>
      <w:bookmarkEnd w:id="21"/>
    </w:p>
    <w:p w14:paraId="3FD1E9E5" w14:textId="34198557" w:rsidR="00904940" w:rsidRDefault="005E2E5D" w:rsidP="00904940">
      <w:r w:rsidRPr="00904940">
        <w:rPr>
          <w:b/>
        </w:rPr>
        <w:t>Use Case 1:</w:t>
      </w:r>
      <w:r w:rsidRPr="00904940">
        <w:t xml:space="preserve"> </w:t>
      </w:r>
      <w:r w:rsidR="00904940">
        <w:t>Select a</w:t>
      </w:r>
      <w:r w:rsidR="00C747CE">
        <w:t>n</w:t>
      </w:r>
      <w:r w:rsidR="00904940">
        <w:t xml:space="preserve"> input file</w:t>
      </w:r>
    </w:p>
    <w:p w14:paraId="334C47FA" w14:textId="77777777" w:rsidR="00904940" w:rsidRDefault="00904940" w:rsidP="00904940">
      <w:r w:rsidRPr="00904940">
        <w:rPr>
          <w:u w:val="single"/>
        </w:rPr>
        <w:t>Primary Actor:</w:t>
      </w:r>
      <w:r w:rsidRPr="00904940">
        <w:t xml:space="preserve"> User</w:t>
      </w:r>
    </w:p>
    <w:p w14:paraId="617626B5" w14:textId="4BBBF3E7" w:rsidR="00904940" w:rsidRDefault="00904940" w:rsidP="00904940">
      <w:pPr>
        <w:rPr>
          <w:rFonts w:ascii="MS Mincho" w:eastAsia="MS Mincho" w:hAnsi="MS Mincho" w:cs="MS Mincho"/>
          <w:sz w:val="30"/>
          <w:szCs w:val="30"/>
        </w:rPr>
      </w:pPr>
      <w:r w:rsidRPr="00904940">
        <w:rPr>
          <w:u w:val="single"/>
        </w:rPr>
        <w:t>Pre Condition</w:t>
      </w:r>
      <w:r w:rsidRPr="00904940">
        <w:t>: Application is start</w:t>
      </w:r>
      <w:r>
        <w:t xml:space="preserve"> and prompt window to choose file is released</w:t>
      </w:r>
    </w:p>
    <w:p w14:paraId="7A8B5175" w14:textId="18F57E33" w:rsidR="00904940" w:rsidRDefault="00904940" w:rsidP="00904940">
      <w:pPr>
        <w:rPr>
          <w:u w:val="single"/>
        </w:rPr>
      </w:pPr>
      <w:r w:rsidRPr="00904940">
        <w:rPr>
          <w:u w:val="single"/>
        </w:rPr>
        <w:t>Main Scenario</w:t>
      </w:r>
      <w:r>
        <w:rPr>
          <w:u w:val="single"/>
        </w:rPr>
        <w:t>:</w:t>
      </w:r>
    </w:p>
    <w:p w14:paraId="5BD6B3FA" w14:textId="77777777" w:rsidR="00904940" w:rsidRDefault="00904940" w:rsidP="00904940">
      <w:pPr>
        <w:pStyle w:val="ListParagraph"/>
        <w:numPr>
          <w:ilvl w:val="0"/>
          <w:numId w:val="3"/>
        </w:numPr>
      </w:pPr>
      <w:r>
        <w:t>Press the Browse button.</w:t>
      </w:r>
    </w:p>
    <w:p w14:paraId="1CF71803" w14:textId="5F2BC3F7" w:rsidR="00904940" w:rsidRDefault="00904940" w:rsidP="00904940">
      <w:pPr>
        <w:pStyle w:val="ListParagraph"/>
        <w:numPr>
          <w:ilvl w:val="0"/>
          <w:numId w:val="3"/>
        </w:numPr>
      </w:pPr>
      <w:r>
        <w:t>Standard Open screen is displayed.</w:t>
      </w:r>
    </w:p>
    <w:p w14:paraId="2AD30150" w14:textId="77777777" w:rsidR="00904940" w:rsidRDefault="00904940" w:rsidP="00904940">
      <w:pPr>
        <w:pStyle w:val="ListParagraph"/>
        <w:numPr>
          <w:ilvl w:val="0"/>
          <w:numId w:val="3"/>
        </w:numPr>
      </w:pPr>
      <w:r>
        <w:t xml:space="preserve">User choose the input file with is in .xml format </w:t>
      </w:r>
    </w:p>
    <w:p w14:paraId="7E362112" w14:textId="7D485CD2" w:rsidR="00904940" w:rsidRDefault="00904940" w:rsidP="00904940">
      <w:pPr>
        <w:pStyle w:val="ListParagraph"/>
        <w:numPr>
          <w:ilvl w:val="0"/>
          <w:numId w:val="3"/>
        </w:numPr>
      </w:pPr>
      <w:r>
        <w:t xml:space="preserve">Press OK </w:t>
      </w:r>
    </w:p>
    <w:p w14:paraId="5C1DEB3C" w14:textId="627FDAE6" w:rsidR="00904940" w:rsidRDefault="00904940" w:rsidP="00904940">
      <w:pPr>
        <w:pStyle w:val="ListParagraph"/>
      </w:pPr>
      <w:r w:rsidRPr="00904940">
        <w:rPr>
          <w:u w:val="single"/>
        </w:rPr>
        <w:t>Result:</w:t>
      </w:r>
      <w:r>
        <w:t xml:space="preserve"> The name and location path is displayed in input file field on Choose file application screen.</w:t>
      </w:r>
    </w:p>
    <w:p w14:paraId="5DFD85CA" w14:textId="77777777" w:rsidR="00904940" w:rsidRDefault="00904940" w:rsidP="00904940">
      <w:pPr>
        <w:pStyle w:val="ListParagraph"/>
      </w:pPr>
    </w:p>
    <w:p w14:paraId="476522F6" w14:textId="7667F20C" w:rsidR="00904940" w:rsidRDefault="00904940" w:rsidP="00904940">
      <w:pPr>
        <w:rPr>
          <w:u w:val="single"/>
        </w:rPr>
      </w:pPr>
      <w:r>
        <w:rPr>
          <w:u w:val="single"/>
        </w:rPr>
        <w:t>Alternative</w:t>
      </w:r>
      <w:r w:rsidRPr="00904940">
        <w:rPr>
          <w:u w:val="single"/>
        </w:rPr>
        <w:t xml:space="preserve"> Scenario</w:t>
      </w:r>
      <w:r>
        <w:rPr>
          <w:u w:val="single"/>
        </w:rPr>
        <w:t>:</w:t>
      </w:r>
    </w:p>
    <w:p w14:paraId="0CBDBD3C" w14:textId="43952A1A" w:rsidR="00904940" w:rsidRDefault="00904940" w:rsidP="00904940">
      <w:r>
        <w:t>3a) Choose the input file which is not .xml file</w:t>
      </w:r>
    </w:p>
    <w:p w14:paraId="54D8346A" w14:textId="055FB2C8" w:rsidR="00C747CE" w:rsidRDefault="00C747CE" w:rsidP="00904940">
      <w:r>
        <w:tab/>
        <w:t>3a) 1. Press OK</w:t>
      </w:r>
    </w:p>
    <w:p w14:paraId="435A6831" w14:textId="2700F739" w:rsidR="00C747CE" w:rsidRPr="00C747CE" w:rsidRDefault="00C747CE" w:rsidP="00904940">
      <w:r w:rsidRPr="00904940">
        <w:rPr>
          <w:u w:val="single"/>
        </w:rPr>
        <w:t>Result:</w:t>
      </w:r>
      <w:r>
        <w:t xml:space="preserve"> Prompt message displayed that file format is invalid.</w:t>
      </w:r>
    </w:p>
    <w:p w14:paraId="73DAD18D" w14:textId="77777777" w:rsidR="00C747CE" w:rsidRPr="00904940" w:rsidRDefault="00C747CE" w:rsidP="00904940"/>
    <w:p w14:paraId="5E624937" w14:textId="795E485E" w:rsidR="00C747CE" w:rsidRDefault="00C747CE" w:rsidP="00C747CE">
      <w:r>
        <w:rPr>
          <w:b/>
        </w:rPr>
        <w:t>Use Case 2</w:t>
      </w:r>
      <w:r w:rsidRPr="00904940">
        <w:rPr>
          <w:b/>
        </w:rPr>
        <w:t>:</w:t>
      </w:r>
      <w:r w:rsidRPr="00904940">
        <w:t xml:space="preserve"> </w:t>
      </w:r>
      <w:r>
        <w:t>Select a correct input file</w:t>
      </w:r>
    </w:p>
    <w:p w14:paraId="7B9FA55C" w14:textId="77777777" w:rsidR="00C747CE" w:rsidRDefault="00C747CE" w:rsidP="00C747CE">
      <w:r w:rsidRPr="00904940">
        <w:rPr>
          <w:u w:val="single"/>
        </w:rPr>
        <w:t>Primary Actor:</w:t>
      </w:r>
      <w:r w:rsidRPr="00904940">
        <w:t xml:space="preserve"> User</w:t>
      </w:r>
    </w:p>
    <w:p w14:paraId="3697A738" w14:textId="77777777" w:rsidR="00C747CE" w:rsidRDefault="00C747CE" w:rsidP="00C747CE">
      <w:pPr>
        <w:rPr>
          <w:rFonts w:ascii="MS Mincho" w:eastAsia="MS Mincho" w:hAnsi="MS Mincho" w:cs="MS Mincho"/>
          <w:sz w:val="30"/>
          <w:szCs w:val="30"/>
        </w:rPr>
      </w:pPr>
      <w:r w:rsidRPr="00904940">
        <w:rPr>
          <w:u w:val="single"/>
        </w:rPr>
        <w:t>Pre Condition</w:t>
      </w:r>
      <w:r w:rsidRPr="00904940">
        <w:t>: Application is start</w:t>
      </w:r>
      <w:r>
        <w:t xml:space="preserve"> and prompt window to choose file is released</w:t>
      </w:r>
    </w:p>
    <w:p w14:paraId="72F6DF4A" w14:textId="77777777" w:rsidR="00C747CE" w:rsidRDefault="00C747CE" w:rsidP="00C747CE">
      <w:pPr>
        <w:rPr>
          <w:u w:val="single"/>
        </w:rPr>
      </w:pPr>
      <w:r w:rsidRPr="00904940">
        <w:rPr>
          <w:u w:val="single"/>
        </w:rPr>
        <w:t>Main Scenario</w:t>
      </w:r>
      <w:r>
        <w:rPr>
          <w:u w:val="single"/>
        </w:rPr>
        <w:t>:</w:t>
      </w:r>
    </w:p>
    <w:p w14:paraId="03E112D2" w14:textId="77777777" w:rsidR="00C747CE" w:rsidRDefault="00C747CE" w:rsidP="00C747CE">
      <w:pPr>
        <w:pStyle w:val="ListParagraph"/>
        <w:numPr>
          <w:ilvl w:val="0"/>
          <w:numId w:val="5"/>
        </w:numPr>
      </w:pPr>
      <w:r>
        <w:t>Press the Browse button.</w:t>
      </w:r>
    </w:p>
    <w:p w14:paraId="6C9BBC5B" w14:textId="77777777" w:rsidR="00C747CE" w:rsidRDefault="00C747CE" w:rsidP="00C747CE">
      <w:pPr>
        <w:pStyle w:val="ListParagraph"/>
        <w:numPr>
          <w:ilvl w:val="0"/>
          <w:numId w:val="5"/>
        </w:numPr>
      </w:pPr>
      <w:r>
        <w:t>Standard Open screen is displayed.</w:t>
      </w:r>
    </w:p>
    <w:p w14:paraId="2D95E67F" w14:textId="03E90875" w:rsidR="00C747CE" w:rsidRDefault="00C747CE" w:rsidP="00C747CE">
      <w:pPr>
        <w:pStyle w:val="ListParagraph"/>
        <w:numPr>
          <w:ilvl w:val="0"/>
          <w:numId w:val="5"/>
        </w:numPr>
      </w:pPr>
      <w:r>
        <w:t xml:space="preserve">User choose the input file with correct .xml structure </w:t>
      </w:r>
    </w:p>
    <w:p w14:paraId="6AB85E4A" w14:textId="0495FF77" w:rsidR="00C747CE" w:rsidRDefault="00C747CE" w:rsidP="00C747CE">
      <w:pPr>
        <w:pStyle w:val="ListParagraph"/>
        <w:numPr>
          <w:ilvl w:val="0"/>
          <w:numId w:val="5"/>
        </w:numPr>
      </w:pPr>
      <w:r>
        <w:t xml:space="preserve">Press Submit button </w:t>
      </w:r>
    </w:p>
    <w:p w14:paraId="3E063A03" w14:textId="033C7D25" w:rsidR="00C747CE" w:rsidRDefault="00C747CE" w:rsidP="00C747CE">
      <w:pPr>
        <w:pStyle w:val="ListParagraph"/>
      </w:pPr>
      <w:r w:rsidRPr="00904940">
        <w:rPr>
          <w:u w:val="single"/>
        </w:rPr>
        <w:t>Result:</w:t>
      </w:r>
      <w:r>
        <w:t xml:space="preserve"> The process is complete successfully the Prompt message appeared and display “The XML file is successfully enriched.”</w:t>
      </w:r>
    </w:p>
    <w:p w14:paraId="2C90BB10" w14:textId="77777777" w:rsidR="00904940" w:rsidRDefault="00904940" w:rsidP="00C747CE"/>
    <w:p w14:paraId="06592AD1" w14:textId="4311E769" w:rsidR="00C747CE" w:rsidRDefault="00C747CE" w:rsidP="00C747CE">
      <w:r>
        <w:rPr>
          <w:b/>
        </w:rPr>
        <w:t>Use Case 3</w:t>
      </w:r>
      <w:r w:rsidRPr="00904940">
        <w:rPr>
          <w:b/>
        </w:rPr>
        <w:t>:</w:t>
      </w:r>
      <w:r w:rsidRPr="00904940">
        <w:t xml:space="preserve"> </w:t>
      </w:r>
      <w:r>
        <w:t>Select an incorrect input file</w:t>
      </w:r>
    </w:p>
    <w:p w14:paraId="25CC5591" w14:textId="77777777" w:rsidR="00C747CE" w:rsidRDefault="00C747CE" w:rsidP="00C747CE">
      <w:r w:rsidRPr="00904940">
        <w:rPr>
          <w:u w:val="single"/>
        </w:rPr>
        <w:t>Primary Actor:</w:t>
      </w:r>
      <w:r w:rsidRPr="00904940">
        <w:t xml:space="preserve"> User</w:t>
      </w:r>
    </w:p>
    <w:p w14:paraId="2AFB53A6" w14:textId="77777777" w:rsidR="00C747CE" w:rsidRDefault="00C747CE" w:rsidP="00C747CE">
      <w:pPr>
        <w:rPr>
          <w:rFonts w:ascii="MS Mincho" w:eastAsia="MS Mincho" w:hAnsi="MS Mincho" w:cs="MS Mincho"/>
          <w:sz w:val="30"/>
          <w:szCs w:val="30"/>
        </w:rPr>
      </w:pPr>
      <w:r w:rsidRPr="00904940">
        <w:rPr>
          <w:u w:val="single"/>
        </w:rPr>
        <w:t>Pre Condition</w:t>
      </w:r>
      <w:r w:rsidRPr="00904940">
        <w:t>: Application is start</w:t>
      </w:r>
      <w:r>
        <w:t xml:space="preserve"> and prompt window to choose file is released</w:t>
      </w:r>
    </w:p>
    <w:p w14:paraId="06C4D516" w14:textId="77777777" w:rsidR="00C747CE" w:rsidRDefault="00C747CE" w:rsidP="00C747CE">
      <w:pPr>
        <w:rPr>
          <w:u w:val="single"/>
        </w:rPr>
      </w:pPr>
      <w:r w:rsidRPr="00904940">
        <w:rPr>
          <w:u w:val="single"/>
        </w:rPr>
        <w:t>Main Scenario</w:t>
      </w:r>
      <w:r>
        <w:rPr>
          <w:u w:val="single"/>
        </w:rPr>
        <w:t>:</w:t>
      </w:r>
    </w:p>
    <w:p w14:paraId="482F4EEF" w14:textId="77777777" w:rsidR="00C747CE" w:rsidRDefault="00C747CE" w:rsidP="00C747CE">
      <w:pPr>
        <w:pStyle w:val="ListParagraph"/>
        <w:numPr>
          <w:ilvl w:val="0"/>
          <w:numId w:val="6"/>
        </w:numPr>
      </w:pPr>
      <w:r>
        <w:t>Press the Browse button.</w:t>
      </w:r>
    </w:p>
    <w:p w14:paraId="59F40B87" w14:textId="77777777" w:rsidR="00C747CE" w:rsidRDefault="00C747CE" w:rsidP="00C747CE">
      <w:pPr>
        <w:pStyle w:val="ListParagraph"/>
        <w:numPr>
          <w:ilvl w:val="0"/>
          <w:numId w:val="6"/>
        </w:numPr>
      </w:pPr>
      <w:r>
        <w:t>Standard Open screen is displayed.</w:t>
      </w:r>
    </w:p>
    <w:p w14:paraId="026B18AE" w14:textId="288915E6" w:rsidR="00C747CE" w:rsidRDefault="00C747CE" w:rsidP="00C747CE">
      <w:pPr>
        <w:pStyle w:val="ListParagraph"/>
        <w:numPr>
          <w:ilvl w:val="0"/>
          <w:numId w:val="6"/>
        </w:numPr>
      </w:pPr>
      <w:r>
        <w:t xml:space="preserve">User choose the input file which PONumber tag is missing; </w:t>
      </w:r>
    </w:p>
    <w:p w14:paraId="619E8E7F" w14:textId="77777777" w:rsidR="00C747CE" w:rsidRDefault="00C747CE" w:rsidP="00C747CE">
      <w:pPr>
        <w:pStyle w:val="ListParagraph"/>
        <w:numPr>
          <w:ilvl w:val="0"/>
          <w:numId w:val="6"/>
        </w:numPr>
      </w:pPr>
      <w:r>
        <w:t xml:space="preserve">Press Submit button </w:t>
      </w:r>
    </w:p>
    <w:p w14:paraId="1ACD7C54" w14:textId="3C6D36FD" w:rsidR="00C747CE" w:rsidRDefault="00C747CE" w:rsidP="00C747CE">
      <w:pPr>
        <w:pStyle w:val="ListParagraph"/>
      </w:pPr>
      <w:r w:rsidRPr="00904940">
        <w:rPr>
          <w:u w:val="single"/>
        </w:rPr>
        <w:t>Result:</w:t>
      </w:r>
      <w:r>
        <w:t xml:space="preserve"> The process is complete and Prompt message appeared with Error message “PONumber tag is empty or not exist”</w:t>
      </w:r>
    </w:p>
    <w:p w14:paraId="0543530E" w14:textId="77777777" w:rsidR="00C747CE" w:rsidRDefault="00C747CE" w:rsidP="00C747CE">
      <w:pPr>
        <w:pStyle w:val="ListParagraph"/>
      </w:pPr>
    </w:p>
    <w:p w14:paraId="667D3B02" w14:textId="6A2FAD88" w:rsidR="00C747CE" w:rsidRDefault="00C747CE" w:rsidP="00C747CE">
      <w:r>
        <w:rPr>
          <w:b/>
        </w:rPr>
        <w:t>Use Case 4</w:t>
      </w:r>
      <w:r w:rsidRPr="00904940">
        <w:rPr>
          <w:b/>
        </w:rPr>
        <w:t>:</w:t>
      </w:r>
      <w:r w:rsidRPr="00904940">
        <w:t xml:space="preserve"> </w:t>
      </w:r>
      <w:r>
        <w:t>Select an incorrect input file</w:t>
      </w:r>
    </w:p>
    <w:p w14:paraId="6D4D97BD" w14:textId="77777777" w:rsidR="00C747CE" w:rsidRDefault="00C747CE" w:rsidP="00C747CE">
      <w:r w:rsidRPr="00904940">
        <w:rPr>
          <w:u w:val="single"/>
        </w:rPr>
        <w:t>Primary Actor:</w:t>
      </w:r>
      <w:r w:rsidRPr="00904940">
        <w:t xml:space="preserve"> User</w:t>
      </w:r>
    </w:p>
    <w:p w14:paraId="54C32099" w14:textId="77777777" w:rsidR="00C747CE" w:rsidRDefault="00C747CE" w:rsidP="00C747CE">
      <w:pPr>
        <w:rPr>
          <w:rFonts w:ascii="MS Mincho" w:eastAsia="MS Mincho" w:hAnsi="MS Mincho" w:cs="MS Mincho"/>
          <w:sz w:val="30"/>
          <w:szCs w:val="30"/>
        </w:rPr>
      </w:pPr>
      <w:r w:rsidRPr="00904940">
        <w:rPr>
          <w:u w:val="single"/>
        </w:rPr>
        <w:t>Pre Condition</w:t>
      </w:r>
      <w:r w:rsidRPr="00904940">
        <w:t>: Application is start</w:t>
      </w:r>
      <w:r>
        <w:t xml:space="preserve"> and prompt window to choose file is released</w:t>
      </w:r>
    </w:p>
    <w:p w14:paraId="5CC67FFF" w14:textId="77777777" w:rsidR="00C747CE" w:rsidRDefault="00C747CE" w:rsidP="00C747CE">
      <w:pPr>
        <w:rPr>
          <w:u w:val="single"/>
        </w:rPr>
      </w:pPr>
      <w:r w:rsidRPr="00904940">
        <w:rPr>
          <w:u w:val="single"/>
        </w:rPr>
        <w:t>Main Scenario</w:t>
      </w:r>
      <w:r>
        <w:rPr>
          <w:u w:val="single"/>
        </w:rPr>
        <w:t>:</w:t>
      </w:r>
    </w:p>
    <w:p w14:paraId="4629417D" w14:textId="77777777" w:rsidR="00C747CE" w:rsidRDefault="00C747CE" w:rsidP="00C747CE">
      <w:pPr>
        <w:pStyle w:val="ListParagraph"/>
        <w:numPr>
          <w:ilvl w:val="0"/>
          <w:numId w:val="7"/>
        </w:numPr>
      </w:pPr>
      <w:r>
        <w:t>Press the Browse button.</w:t>
      </w:r>
    </w:p>
    <w:p w14:paraId="37C228CF" w14:textId="77777777" w:rsidR="00C747CE" w:rsidRDefault="00C747CE" w:rsidP="00C747CE">
      <w:pPr>
        <w:pStyle w:val="ListParagraph"/>
        <w:numPr>
          <w:ilvl w:val="0"/>
          <w:numId w:val="7"/>
        </w:numPr>
      </w:pPr>
      <w:r>
        <w:t>Standard Open screen is displayed.</w:t>
      </w:r>
    </w:p>
    <w:p w14:paraId="2EA46338" w14:textId="0792469D" w:rsidR="00C747CE" w:rsidRDefault="00C747CE" w:rsidP="00C747CE">
      <w:pPr>
        <w:pStyle w:val="ListParagraph"/>
        <w:numPr>
          <w:ilvl w:val="0"/>
          <w:numId w:val="7"/>
        </w:numPr>
      </w:pPr>
      <w:r>
        <w:t xml:space="preserve">User choose the input file which PONumber not include a “-” delimiter; </w:t>
      </w:r>
    </w:p>
    <w:p w14:paraId="737F22E6" w14:textId="77777777" w:rsidR="00C747CE" w:rsidRDefault="00C747CE" w:rsidP="00C747CE">
      <w:pPr>
        <w:pStyle w:val="ListParagraph"/>
        <w:numPr>
          <w:ilvl w:val="0"/>
          <w:numId w:val="7"/>
        </w:numPr>
      </w:pPr>
      <w:r>
        <w:t xml:space="preserve">Press Submit button </w:t>
      </w:r>
    </w:p>
    <w:p w14:paraId="6F6ABD4D" w14:textId="04383B10" w:rsidR="00C747CE" w:rsidRDefault="00C747CE" w:rsidP="00C747CE">
      <w:pPr>
        <w:pStyle w:val="ListParagraph"/>
      </w:pPr>
      <w:r w:rsidRPr="00904940">
        <w:rPr>
          <w:u w:val="single"/>
        </w:rPr>
        <w:t>Result:</w:t>
      </w:r>
      <w:r>
        <w:t xml:space="preserve"> The process is complete and Prompt message appeared with Error message “No Contract number available in PONumber”</w:t>
      </w:r>
    </w:p>
    <w:p w14:paraId="02D5FDFB" w14:textId="77777777" w:rsidR="00C747CE" w:rsidRDefault="00C747CE" w:rsidP="00C747CE">
      <w:pPr>
        <w:pStyle w:val="ListParagraph"/>
      </w:pPr>
    </w:p>
    <w:p w14:paraId="669BE97C" w14:textId="77777777" w:rsidR="00C747CE" w:rsidRDefault="00C747CE" w:rsidP="00C747CE"/>
    <w:p w14:paraId="2EBE9E80" w14:textId="77777777" w:rsidR="00904940" w:rsidRPr="00904940" w:rsidRDefault="00904940" w:rsidP="00904940"/>
    <w:p w14:paraId="0D1C0017" w14:textId="4BF47484" w:rsidR="005C6A01" w:rsidRDefault="005C6A01" w:rsidP="00904940">
      <w:pPr>
        <w:pStyle w:val="Heading3"/>
        <w:rPr>
          <w:rFonts w:ascii="Times" w:hAnsi="Times" w:cs="Times"/>
        </w:rPr>
      </w:pPr>
      <w:r>
        <w:t xml:space="preserve"> </w:t>
      </w:r>
    </w:p>
    <w:p w14:paraId="17590D87" w14:textId="77777777" w:rsidR="005C6A01" w:rsidRPr="005C6A01" w:rsidRDefault="005C6A01" w:rsidP="00904940"/>
    <w:p w14:paraId="3E6367BF" w14:textId="77777777" w:rsidR="005C6A01" w:rsidRDefault="005C6A01" w:rsidP="00904940">
      <w:pPr>
        <w:pStyle w:val="BodyText1"/>
      </w:pPr>
    </w:p>
    <w:p w14:paraId="65746560" w14:textId="77777777" w:rsidR="0054229C" w:rsidRPr="0054229C" w:rsidRDefault="0054229C" w:rsidP="00904940">
      <w:pPr>
        <w:pStyle w:val="BodyText1"/>
      </w:pPr>
    </w:p>
    <w:p w14:paraId="74583F96" w14:textId="6948BAC4" w:rsidR="00424929" w:rsidRDefault="00424929" w:rsidP="00904940">
      <w:pPr>
        <w:pStyle w:val="BodyText1"/>
      </w:pPr>
    </w:p>
    <w:p w14:paraId="0CF40625" w14:textId="77777777" w:rsidR="00424929" w:rsidRDefault="00424929" w:rsidP="00904940">
      <w:pPr>
        <w:pStyle w:val="BodyText1"/>
      </w:pPr>
    </w:p>
    <w:p w14:paraId="537A49AA" w14:textId="77777777" w:rsidR="00424929" w:rsidRPr="00424929" w:rsidRDefault="00424929" w:rsidP="00904940"/>
    <w:p w14:paraId="16C2207A" w14:textId="03BC64C0" w:rsidR="00424929" w:rsidRPr="00424929" w:rsidRDefault="00424929" w:rsidP="00904940">
      <w:pPr>
        <w:pStyle w:val="BodyText1"/>
      </w:pPr>
    </w:p>
    <w:sectPr w:rsidR="00424929" w:rsidRPr="00424929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0BBB9" w14:textId="77777777" w:rsidR="00A66EE6" w:rsidRDefault="00A66EE6" w:rsidP="00904940">
      <w:r>
        <w:separator/>
      </w:r>
    </w:p>
  </w:endnote>
  <w:endnote w:type="continuationSeparator" w:id="0">
    <w:p w14:paraId="69B6FC5A" w14:textId="77777777" w:rsidR="00A66EE6" w:rsidRDefault="00A66EE6" w:rsidP="00904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方正姚体"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A63C98" w14:textId="77777777" w:rsidR="000A2D73" w:rsidRDefault="000A2D73" w:rsidP="0078624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FB3FA4" w14:textId="77777777" w:rsidR="000A2D73" w:rsidRDefault="000A2D73" w:rsidP="000A2D7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E6F63FE" w14:textId="77777777" w:rsidR="000A2D73" w:rsidRDefault="000A2D73" w:rsidP="0078624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6E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72E4ED" w14:textId="77777777" w:rsidR="00841B4F" w:rsidRDefault="00841B4F" w:rsidP="000A2D73">
    <w:pPr>
      <w:pStyle w:val="Footer"/>
      <w:ind w:right="360"/>
    </w:pPr>
  </w:p>
  <w:p w14:paraId="6521FE6E" w14:textId="77777777" w:rsidR="00C747CE" w:rsidRDefault="00C747CE" w:rsidP="0090494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BD9EB" w14:textId="77777777" w:rsidR="00A66EE6" w:rsidRDefault="00A66EE6" w:rsidP="00904940">
      <w:r>
        <w:separator/>
      </w:r>
    </w:p>
  </w:footnote>
  <w:footnote w:type="continuationSeparator" w:id="0">
    <w:p w14:paraId="5EAB17FE" w14:textId="77777777" w:rsidR="00A66EE6" w:rsidRDefault="00A66EE6" w:rsidP="009049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7983450"/>
      <w:docPartObj>
        <w:docPartGallery w:val="Watermarks"/>
        <w:docPartUnique/>
      </w:docPartObj>
    </w:sdtPr>
    <w:sdtEndPr/>
    <w:sdtContent>
      <w:p w14:paraId="52234175" w14:textId="77777777" w:rsidR="00841B4F" w:rsidRDefault="00A66EE6" w:rsidP="00904940">
        <w:pPr>
          <w:pStyle w:val="Header"/>
        </w:pPr>
        <w:r>
          <w:rPr>
            <w:noProof/>
          </w:rPr>
          <w:pict w14:anchorId="325CDA44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0549"/>
    <w:multiLevelType w:val="hybridMultilevel"/>
    <w:tmpl w:val="EC5A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B7981"/>
    <w:multiLevelType w:val="hybridMultilevel"/>
    <w:tmpl w:val="622E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16C1B"/>
    <w:multiLevelType w:val="hybridMultilevel"/>
    <w:tmpl w:val="622E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677A6"/>
    <w:multiLevelType w:val="hybridMultilevel"/>
    <w:tmpl w:val="622E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C5E3B"/>
    <w:multiLevelType w:val="hybridMultilevel"/>
    <w:tmpl w:val="622E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00316"/>
    <w:multiLevelType w:val="hybridMultilevel"/>
    <w:tmpl w:val="3218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9B5225"/>
    <w:multiLevelType w:val="hybridMultilevel"/>
    <w:tmpl w:val="622E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6E"/>
    <w:rsid w:val="000A2D73"/>
    <w:rsid w:val="000F2755"/>
    <w:rsid w:val="00176F97"/>
    <w:rsid w:val="001C69A6"/>
    <w:rsid w:val="00201118"/>
    <w:rsid w:val="003131C2"/>
    <w:rsid w:val="00351C79"/>
    <w:rsid w:val="003546F1"/>
    <w:rsid w:val="00424929"/>
    <w:rsid w:val="0049181A"/>
    <w:rsid w:val="0054229C"/>
    <w:rsid w:val="005C6A01"/>
    <w:rsid w:val="005E15EA"/>
    <w:rsid w:val="005E2E5D"/>
    <w:rsid w:val="00623DA0"/>
    <w:rsid w:val="00647427"/>
    <w:rsid w:val="00743C19"/>
    <w:rsid w:val="007474CF"/>
    <w:rsid w:val="00750645"/>
    <w:rsid w:val="00795FE0"/>
    <w:rsid w:val="007D31B2"/>
    <w:rsid w:val="00841B4F"/>
    <w:rsid w:val="008A086E"/>
    <w:rsid w:val="008A7E00"/>
    <w:rsid w:val="00904940"/>
    <w:rsid w:val="009D65CF"/>
    <w:rsid w:val="00A66EE6"/>
    <w:rsid w:val="00AB678D"/>
    <w:rsid w:val="00BE2131"/>
    <w:rsid w:val="00C747CE"/>
    <w:rsid w:val="00CC25F0"/>
    <w:rsid w:val="00DA138D"/>
    <w:rsid w:val="00DB0408"/>
    <w:rsid w:val="00E85B10"/>
    <w:rsid w:val="00F53EB8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91DD1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940"/>
    <w:pPr>
      <w:widowControl w:val="0"/>
      <w:autoSpaceDE w:val="0"/>
      <w:autoSpaceDN w:val="0"/>
      <w:adjustRightInd w:val="0"/>
      <w:spacing w:after="0" w:line="240" w:lineRule="auto"/>
    </w:pPr>
    <w:rPr>
      <w:rFonts w:ascii="Calibri Light" w:hAnsi="Calibr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53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1"/>
    <w:basedOn w:val="Normal"/>
    <w:qFormat/>
    <w:rsid w:val="00F53EB8"/>
    <w:pPr>
      <w:spacing w:before="120" w:line="312" w:lineRule="auto"/>
    </w:pPr>
  </w:style>
  <w:style w:type="paragraph" w:styleId="Header">
    <w:name w:val="header"/>
    <w:basedOn w:val="Normal"/>
    <w:link w:val="HeaderChar"/>
    <w:uiPriority w:val="99"/>
    <w:unhideWhenUsed/>
    <w:rsid w:val="00841B4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B4F"/>
  </w:style>
  <w:style w:type="paragraph" w:styleId="Footer">
    <w:name w:val="footer"/>
    <w:basedOn w:val="Normal"/>
    <w:link w:val="FooterChar"/>
    <w:uiPriority w:val="99"/>
    <w:unhideWhenUsed/>
    <w:rsid w:val="00841B4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B4F"/>
  </w:style>
  <w:style w:type="paragraph" w:styleId="TOC1">
    <w:name w:val="toc 1"/>
    <w:basedOn w:val="Normal"/>
    <w:next w:val="Normal"/>
    <w:autoRedefine/>
    <w:uiPriority w:val="39"/>
    <w:unhideWhenUsed/>
    <w:rsid w:val="00C747CE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747CE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unhideWhenUsed/>
    <w:rsid w:val="00C747CE"/>
    <w:pPr>
      <w:ind w:left="44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C747CE"/>
    <w:rPr>
      <w:color w:val="99CA3C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747CE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47CE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47CE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47CE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47CE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47CE"/>
    <w:pPr>
      <w:ind w:left="176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A2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ubomir.Goychev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85DD74-3C68-794D-8BFA-1AD978BF7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C:\Users\Lyubomir.Goychev\AppData\Roaming\Microsoft\Templates\Facet design (blank).dotx</Template>
  <TotalTime>171</TotalTime>
  <Pages>10</Pages>
  <Words>1245</Words>
  <Characters>7101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Revision History</vt:lpstr>
      <vt:lpstr>Introduction</vt:lpstr>
      <vt:lpstr>    Purpose</vt:lpstr>
      <vt:lpstr>    Document Conventions </vt:lpstr>
      <vt:lpstr>    Project Scope</vt:lpstr>
      <vt:lpstr>    References</vt:lpstr>
      <vt:lpstr>Overall Description</vt:lpstr>
      <vt:lpstr>    Product Perspective</vt:lpstr>
      <vt:lpstr>    </vt:lpstr>
      <vt:lpstr>    </vt:lpstr>
      <vt:lpstr>    Product Features</vt:lpstr>
      <vt:lpstr>    User Classes and Characteristics</vt:lpstr>
      <vt:lpstr>    Operating Environment</vt:lpstr>
      <vt:lpstr>Specific Requirements</vt:lpstr>
      <vt:lpstr>    Input file requirements</vt:lpstr>
      <vt:lpstr>    Output file requirements</vt:lpstr>
      <vt:lpstr>    User interface requirements</vt:lpstr>
      <vt:lpstr>        Start process screen</vt:lpstr>
      <vt:lpstr>        Prompt messages requirements</vt:lpstr>
      <vt:lpstr>    Functional Requirements</vt:lpstr>
      <vt:lpstr>        Use case related to select an input file:</vt:lpstr>
      <vt:lpstr>        </vt:lpstr>
    </vt:vector>
  </TitlesOfParts>
  <Company/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Goychev</dc:creator>
  <cp:keywords/>
  <dc:description/>
  <cp:lastModifiedBy>Lyubomir Goychev</cp:lastModifiedBy>
  <cp:revision>6</cp:revision>
  <dcterms:created xsi:type="dcterms:W3CDTF">2015-08-04T06:12:00Z</dcterms:created>
  <dcterms:modified xsi:type="dcterms:W3CDTF">2015-08-16T11:41:00Z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